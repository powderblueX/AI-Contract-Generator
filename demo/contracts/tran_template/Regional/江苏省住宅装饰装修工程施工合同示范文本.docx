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E4" w:rsidRPr="00FF07A8" w:rsidRDefault="00DC00E4" w:rsidP="004959DF">
      <w:pPr>
        <w:pStyle w:val="1"/>
        <w:outlineLvl w:val="0"/>
        <w:rPr>
          <w:sz w:val="28"/>
          <w:szCs w:val="28"/>
        </w:rPr>
      </w:pPr>
      <w:r w:rsidRPr="00FF07A8">
        <w:rPr>
          <w:sz w:val="28"/>
          <w:szCs w:val="28"/>
        </w:rPr>
        <w:t>JSF—</w:t>
      </w:r>
      <w:r w:rsidR="00526EDB" w:rsidRPr="00FF07A8">
        <w:rPr>
          <w:sz w:val="28"/>
          <w:szCs w:val="28"/>
        </w:rPr>
        <w:t>2016</w:t>
      </w:r>
      <w:r w:rsidRPr="00FF07A8">
        <w:rPr>
          <w:sz w:val="28"/>
          <w:szCs w:val="28"/>
        </w:rPr>
        <w:t>—0201</w:t>
      </w:r>
    </w:p>
    <w:p w:rsidR="00DC00E4" w:rsidRPr="00862523" w:rsidRDefault="00DC00E4" w:rsidP="00FF07A8">
      <w:pPr>
        <w:pStyle w:val="1"/>
        <w:rPr>
          <w:rFonts w:ascii="仿宋_GB2312" w:hint="eastAsia"/>
        </w:rPr>
      </w:pPr>
    </w:p>
    <w:p w:rsidR="00DC00E4" w:rsidRPr="00FF07A8" w:rsidRDefault="00DC00E4" w:rsidP="00FF07A8">
      <w:pPr>
        <w:pStyle w:val="1"/>
        <w:ind w:firstLineChars="200" w:firstLine="800"/>
        <w:rPr>
          <w:rFonts w:ascii="方正小标宋_GBK" w:eastAsia="方正小标宋_GBK" w:hAnsi="方正小标宋_GBK" w:hint="eastAsia"/>
          <w:sz w:val="40"/>
          <w:szCs w:val="40"/>
        </w:rPr>
      </w:pPr>
      <w:r w:rsidRPr="00FF07A8">
        <w:rPr>
          <w:rFonts w:ascii="方正小标宋_GBK" w:eastAsia="方正小标宋_GBK" w:hAnsi="方正小标宋_GBK" w:hint="eastAsia"/>
          <w:sz w:val="40"/>
          <w:szCs w:val="40"/>
        </w:rPr>
        <w:t>江苏省住宅装饰</w:t>
      </w:r>
      <w:r w:rsidR="00C3017C" w:rsidRPr="00FF07A8">
        <w:rPr>
          <w:rFonts w:ascii="方正小标宋_GBK" w:eastAsia="方正小标宋_GBK" w:hAnsi="方正小标宋_GBK" w:hint="eastAsia"/>
          <w:sz w:val="40"/>
          <w:szCs w:val="40"/>
        </w:rPr>
        <w:t>装修</w:t>
      </w:r>
      <w:r w:rsidRPr="00FF07A8">
        <w:rPr>
          <w:rFonts w:ascii="方正小标宋_GBK" w:eastAsia="方正小标宋_GBK" w:hAnsi="方正小标宋_GBK" w:hint="eastAsia"/>
          <w:sz w:val="40"/>
          <w:szCs w:val="40"/>
        </w:rPr>
        <w:t>工程施工合同</w:t>
      </w:r>
    </w:p>
    <w:p w:rsidR="00054C9E" w:rsidRPr="00FF07A8" w:rsidRDefault="00054C9E" w:rsidP="00054C9E">
      <w:pPr>
        <w:pStyle w:val="1"/>
        <w:ind w:firstLineChars="200" w:firstLine="560"/>
        <w:jc w:val="center"/>
        <w:rPr>
          <w:rFonts w:ascii="方正楷体_GBK" w:eastAsia="方正楷体_GBK" w:hint="eastAsia"/>
          <w:sz w:val="28"/>
          <w:szCs w:val="28"/>
        </w:rPr>
      </w:pPr>
      <w:r w:rsidRPr="00FF07A8">
        <w:rPr>
          <w:rFonts w:ascii="方正楷体_GBK" w:eastAsia="方正楷体_GBK" w:hint="eastAsia"/>
          <w:sz w:val="28"/>
          <w:szCs w:val="28"/>
        </w:rPr>
        <w:t>(示范文本)</w:t>
      </w:r>
      <w:bookmarkStart w:id="0" w:name="_GoBack"/>
      <w:bookmarkEnd w:id="0"/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合同编号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{合同编号}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签订日期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{签订日期}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签订地点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{签订地点}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{甲方（委托人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）}            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 {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代表人}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身份证号码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</w:t>
      </w:r>
      <w:r w:rsidRPr="00FF07A8">
        <w:rPr>
          <w:rFonts w:ascii="方正书宋_GBK" w:eastAsia="方正书宋_GBK" w:hint="eastAsia"/>
          <w:sz w:val="22"/>
          <w:szCs w:val="22"/>
        </w:rPr>
        <w:t>{联系电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话}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住所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{住所}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{乙方（被委托人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）}          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 {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代表人}                                   </w:t>
      </w:r>
    </w:p>
    <w:p w:rsidR="00C80E6F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{营业执照号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码}                         </w:t>
      </w:r>
      <w:r w:rsidR="00C80E6F" w:rsidRPr="00FF07A8">
        <w:rPr>
          <w:rFonts w:ascii="方正书宋_GBK" w:eastAsia="方正书宋_GBK" w:hint="eastAsia"/>
          <w:sz w:val="22"/>
          <w:szCs w:val="22"/>
        </w:rPr>
        <w:t xml:space="preserve">  {施工资</w:t>
      </w:r>
      <w:r w:rsidR="00395479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质证书}          </w:t>
      </w:r>
      <w:r w:rsidR="00395479" w:rsidRPr="00FF07A8">
        <w:rPr>
          <w:rFonts w:ascii="方正书宋_GBK" w:eastAsia="方正书宋_GBK" w:hint="eastAsia"/>
          <w:sz w:val="22"/>
          <w:szCs w:val="22"/>
        </w:rPr>
        <w:t xml:space="preserve">  </w:t>
      </w:r>
      <w:r w:rsidR="00C80E6F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编号            { 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{联系电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话}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住所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{住所地址}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依照</w:t>
      </w:r>
      <w:r w:rsidRPr="00FF07A8">
        <w:rPr>
          <w:rFonts w:ascii="方正书宋_GBK" w:eastAsia="方正书宋_GBK" w:hAnsi="宋体" w:hint="eastAsia"/>
          <w:sz w:val="22"/>
          <w:szCs w:val="22"/>
        </w:rPr>
        <w:t>《</w:t>
      </w:r>
      <w:r w:rsidRPr="00FF07A8">
        <w:rPr>
          <w:rFonts w:ascii="方正书宋_GBK" w:eastAsia="方正书宋_GBK" w:hint="eastAsia"/>
          <w:sz w:val="22"/>
          <w:szCs w:val="22"/>
        </w:rPr>
        <w:t>中华人民共和国合同法</w:t>
      </w:r>
      <w:r w:rsidRPr="00FF07A8">
        <w:rPr>
          <w:rFonts w:ascii="方正书宋_GBK" w:eastAsia="方正书宋_GBK" w:hAnsi="宋体" w:hint="eastAsia"/>
          <w:sz w:val="22"/>
          <w:szCs w:val="22"/>
        </w:rPr>
        <w:t>》</w:t>
      </w:r>
      <w:r w:rsidR="007E3EE7" w:rsidRPr="00FF07A8">
        <w:rPr>
          <w:rFonts w:ascii="方正书宋_GBK" w:eastAsia="方正书宋_GBK" w:hAnsi="仿宋" w:cs="Arial" w:hint="eastAsia"/>
          <w:bCs/>
          <w:sz w:val="22"/>
          <w:szCs w:val="22"/>
        </w:rPr>
        <w:t>建设部《住宅室内装饰装修管理办法》</w:t>
      </w:r>
      <w:r w:rsidRPr="00FF07A8">
        <w:rPr>
          <w:rFonts w:ascii="方正书宋_GBK" w:eastAsia="方正书宋_GBK" w:hint="eastAsia"/>
          <w:sz w:val="22"/>
          <w:szCs w:val="22"/>
        </w:rPr>
        <w:t>及相关法律、法规的规定，结合本工程的具体情况，合同双方在遵循平等、自愿、公平和诚实信用原则的基础上，经协商一致，达成如下协议：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 xml:space="preserve">一、工程概况：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1、工程地点：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{工程地点}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工程面积：{工程面积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房屋户型：{房屋户型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}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</w:t>
      </w:r>
      <w:r w:rsidR="00035859" w:rsidRPr="00FF07A8">
        <w:rPr>
          <w:rFonts w:ascii="方正书宋_GBK" w:eastAsia="方正书宋_GBK" w:hint="eastAsia"/>
          <w:sz w:val="22"/>
          <w:szCs w:val="22"/>
        </w:rPr>
        <w:t>工程内容及要求：（详见施工图纸及{报价单}，并以{报价单}为准，见</w:t>
      </w:r>
      <w:r w:rsidRPr="00FF07A8">
        <w:rPr>
          <w:rFonts w:ascii="方正书宋_GBK" w:eastAsia="方正书宋_GBK" w:hint="eastAsia"/>
          <w:sz w:val="22"/>
          <w:szCs w:val="22"/>
        </w:rPr>
        <w:t>附表二）。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3、工程承包方式：双方商定采用下列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FF07A8">
        <w:rPr>
          <w:rFonts w:ascii="方正书宋_GBK" w:eastAsia="方正书宋_GBK" w:hint="eastAsia"/>
          <w:sz w:val="22"/>
          <w:szCs w:val="22"/>
        </w:rPr>
        <w:t>{承包方式}    种方式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（1）包工包料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（2）包工不包料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包工部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分包料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二、工程期限：{工程期限}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工期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</w:t>
      </w:r>
      <w:r w:rsidRPr="00FF07A8">
        <w:rPr>
          <w:rFonts w:ascii="方正书宋_GBK" w:eastAsia="方正书宋_GBK" w:hint="eastAsia"/>
          <w:sz w:val="22"/>
          <w:szCs w:val="22"/>
        </w:rPr>
        <w:t>天，自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{年份1</w:t>
      </w:r>
      <w:r w:rsidRPr="00FF07A8">
        <w:rPr>
          <w:rFonts w:ascii="方正书宋_GBK" w:eastAsia="方正书宋_GBK" w:hint="eastAsia"/>
          <w:sz w:val="22"/>
          <w:szCs w:val="22"/>
        </w:rPr>
        <w:t>}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年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月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日起</w:t>
      </w:r>
      <w:r w:rsidRPr="00FF07A8">
        <w:rPr>
          <w:rFonts w:ascii="方正书宋_GBK" w:eastAsia="方正书宋_GBK" w:hint="eastAsia"/>
          <w:sz w:val="22"/>
          <w:szCs w:val="22"/>
        </w:rPr>
        <w:t>至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{年份2</w:t>
      </w:r>
      <w:r w:rsidRPr="00FF07A8">
        <w:rPr>
          <w:rFonts w:ascii="方正书宋_GBK" w:eastAsia="方正书宋_GBK" w:hint="eastAsia"/>
          <w:sz w:val="22"/>
          <w:szCs w:val="22"/>
        </w:rPr>
        <w:t>}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年     月     日止。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3F5E85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三、付款相关事项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：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</w:t>
      </w:r>
      <w:r w:rsidR="003F5E85" w:rsidRPr="00FF07A8">
        <w:rPr>
          <w:rFonts w:ascii="方正书宋_GBK" w:eastAsia="方正书宋_GBK" w:hint="eastAsia"/>
          <w:sz w:val="22"/>
          <w:szCs w:val="22"/>
        </w:rPr>
        <w:t>、合同价款</w:t>
      </w:r>
      <w:r w:rsidRPr="00FF07A8">
        <w:rPr>
          <w:rFonts w:ascii="方正书宋_GBK" w:eastAsia="方正书宋_GBK" w:hint="eastAsia"/>
          <w:sz w:val="22"/>
          <w:szCs w:val="22"/>
        </w:rPr>
        <w:t>：（大写）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{合同金额大写}（小写）{合同金额小写}元</w:t>
      </w:r>
      <w:r w:rsidRPr="00FF07A8">
        <w:rPr>
          <w:rFonts w:ascii="方正书宋_GBK" w:eastAsia="方正书宋_GBK" w:hint="eastAsia"/>
          <w:sz w:val="22"/>
          <w:szCs w:val="22"/>
        </w:rPr>
      </w:r>
      <w:r w:rsidRPr="00FF07A8">
        <w:rPr>
          <w:rFonts w:ascii="方正书宋_GBK" w:eastAsia="方正书宋_GBK" w:hint="eastAsia"/>
          <w:sz w:val="22"/>
          <w:szCs w:val="22"/>
          <w:u w:val="single"/>
        </w:rPr>
      </w:r>
      <w:r w:rsidRPr="00FF07A8">
        <w:rPr>
          <w:rFonts w:ascii="方正书宋_GBK" w:eastAsia="方正书宋_GBK" w:hint="eastAsia"/>
          <w:sz w:val="22"/>
          <w:szCs w:val="22"/>
        </w:rPr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其中：{设计费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用} 元</w:t>
      </w:r>
      <w:r w:rsidRPr="00FF07A8">
        <w:rPr>
          <w:rFonts w:ascii="方正书宋_GBK" w:eastAsia="方正书宋_GBK" w:hint="eastAsia"/>
          <w:sz w:val="22"/>
          <w:szCs w:val="22"/>
        </w:rPr>
      </w:r>
    </w:p>
    <w:p w:rsidR="003F5E85" w:rsidRPr="00FF07A8" w:rsidRDefault="00DC00E4" w:rsidP="00FF07A8">
      <w:pPr>
        <w:pStyle w:val="1"/>
        <w:spacing w:line="420" w:lineRule="exact"/>
        <w:ind w:firstLineChars="500" w:firstLine="110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其它费用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{其他费用描述}</w:t>
      </w:r>
    </w:p>
    <w:p w:rsidR="003F5E85" w:rsidRPr="00FF07A8" w:rsidRDefault="003F5E85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2、结算方式：{结算方式}</w:t>
      </w:r>
    </w:p>
    <w:p w:rsidR="000224A8" w:rsidRPr="00FF07A8" w:rsidRDefault="000224A8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本合同结算方式为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FF07A8">
        <w:rPr>
          <w:rFonts w:ascii="方正书宋_GBK" w:eastAsia="方正书宋_GBK" w:hint="eastAsia"/>
          <w:sz w:val="22"/>
          <w:szCs w:val="22"/>
        </w:rPr>
        <w:t>{结算方式}。</w:t>
      </w:r>
    </w:p>
    <w:p w:rsidR="003F5E85" w:rsidRPr="00FF07A8" w:rsidRDefault="003F5E85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（1）按设计图纸所含项目一次性总包，甲方无需支付超额部分款项。</w:t>
      </w:r>
    </w:p>
    <w:p w:rsidR="001818DF" w:rsidRPr="00FF07A8" w:rsidRDefault="001818D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（2）按实际发生并经甲方</w:t>
      </w:r>
      <w:r w:rsidR="007F0DC1" w:rsidRPr="00FF07A8">
        <w:rPr>
          <w:rFonts w:ascii="方正书宋_GBK" w:eastAsia="方正书宋_GBK" w:hint="eastAsia"/>
          <w:sz w:val="22"/>
          <w:szCs w:val="22"/>
        </w:rPr>
        <w:t>确</w:t>
      </w:r>
      <w:r w:rsidRPr="00FF07A8">
        <w:rPr>
          <w:rFonts w:ascii="方正书宋_GBK" w:eastAsia="方正书宋_GBK" w:hint="eastAsia"/>
          <w:sz w:val="22"/>
          <w:szCs w:val="22"/>
        </w:rPr>
        <w:t>认的工程项目结算。除去甲方要求增加的项目，其结算价不应超过预算价的</w:t>
      </w:r>
      <w:r w:rsidR="00D757F8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{</w:t>
      </w:r>
      <w:r w:rsidR="00D757F8" w:rsidRPr="00FF07A8">
        <w:rPr>
          <w:rFonts w:ascii="方正书宋_GBK" w:eastAsia="方正书宋_GBK" w:hint="eastAsia"/>
          <w:sz w:val="22"/>
          <w:szCs w:val="22"/>
        </w:rPr>
        <w:t>结算</w:t>
      </w:r>
      <w:r w:rsidRPr="00FF07A8">
        <w:rPr>
          <w:rFonts w:ascii="方正书宋_GBK" w:eastAsia="方正书宋_GBK" w:hint="eastAsia"/>
          <w:sz w:val="22"/>
          <w:szCs w:val="22"/>
        </w:rPr>
        <w:t>浮动</w:t>
      </w:r>
      <w:r w:rsidR="00D757F8" w:rsidRPr="00FF07A8">
        <w:rPr>
          <w:rFonts w:ascii="方正书宋_GBK" w:eastAsia="方正书宋_GBK" w:hint="eastAsia"/>
          <w:sz w:val="22"/>
          <w:szCs w:val="22"/>
        </w:rPr>
        <w:t>比例}     （推荐8﹪）。</w:t>
      </w:r>
    </w:p>
    <w:p w:rsidR="00DC00E4" w:rsidRPr="00FF07A8" w:rsidRDefault="001818D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3付款方式：</w:t>
      </w:r>
      <w:r w:rsidR="00DC00E4" w:rsidRPr="00FF07A8">
        <w:rPr>
          <w:rFonts w:ascii="方正书宋_GBK" w:eastAsia="方正书宋_GBK" w:hint="eastAsia"/>
          <w:sz w:val="22"/>
          <w:szCs w:val="22"/>
        </w:rPr>
        <w:t>合同生效时，甲方支付总价款的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</w:t>
      </w:r>
      <w:r w:rsidR="00DC00E4" w:rsidRPr="00FF07A8">
        <w:rPr>
          <w:rFonts w:ascii="方正书宋_GBK" w:eastAsia="方正书宋_GBK" w:hint="eastAsia"/>
          <w:sz w:val="22"/>
          <w:szCs w:val="22"/>
        </w:rPr>
        <w:t>{百分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比}%，计 </w:t>
      </w:r>
      <w:r w:rsidR="00DC00E4" w:rsidRPr="00FF07A8">
        <w:rPr>
          <w:rFonts w:ascii="方正书宋_GBK" w:eastAsia="方正书宋_GBK" w:hint="eastAsia"/>
          <w:sz w:val="22"/>
          <w:szCs w:val="22"/>
        </w:rPr>
        <w:t xml:space="preserve">     {金额}元，其余价款根据施工进度计划分期支付：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8F698E" w:rsidRPr="00FF07A8" w:rsidRDefault="008F698E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8F698E" w:rsidRPr="00FF07A8" w:rsidRDefault="008F698E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443"/>
        <w:gridCol w:w="2472"/>
        <w:gridCol w:w="3003"/>
      </w:tblGrid>
      <w:tr w:rsidR="00DC00E4" w:rsidRPr="00FF07A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528" w:type="dxa"/>
            <w:gridSpan w:val="2"/>
          </w:tcPr>
          <w:p w:rsidR="00DC00E4" w:rsidRPr="00FF07A8" w:rsidRDefault="00DC00E4" w:rsidP="00FF07A8">
            <w:pPr>
              <w:pStyle w:val="1"/>
              <w:spacing w:line="420" w:lineRule="exact"/>
              <w:ind w:left="108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工程进度</w:t>
            </w:r>
          </w:p>
        </w:tc>
        <w:tc>
          <w:tcPr>
            <w:tcW w:w="2472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付款比例</w:t>
            </w:r>
          </w:p>
        </w:tc>
        <w:tc>
          <w:tcPr>
            <w:tcW w:w="3003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金额</w:t>
            </w: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开工前三天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隐蔽工程验收合格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油漆工程开始前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工程竣工验收合格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</w:p>
    <w:p w:rsidR="00DC00E4" w:rsidRPr="00FF07A8" w:rsidRDefault="001818DF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4</w:t>
      </w:r>
      <w:r w:rsidR="00DC00E4" w:rsidRPr="00FF07A8">
        <w:rPr>
          <w:rFonts w:ascii="方正书宋_GBK" w:eastAsia="方正书宋_GBK" w:hint="eastAsia"/>
          <w:sz w:val="22"/>
          <w:szCs w:val="22"/>
        </w:rPr>
        <w:t>、余款：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>{余款金额} 元，工程验收合格后 {天数</w:t>
      </w:r>
      <w:r w:rsidR="00DC00E4" w:rsidRPr="00FF07A8">
        <w:rPr>
          <w:rFonts w:ascii="方正书宋_GBK" w:eastAsia="方正书宋_GBK" w:hint="eastAsia"/>
          <w:sz w:val="22"/>
          <w:szCs w:val="22"/>
        </w:rPr>
        <w:t>} 天内一次付清。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>乙方应</w:t>
      </w:r>
      <w:r w:rsidR="00DC00E4" w:rsidRPr="00FF07A8">
        <w:rPr>
          <w:rFonts w:ascii="方正书宋_GBK" w:eastAsia="方正书宋_GBK" w:hint="eastAsia"/>
          <w:sz w:val="22"/>
          <w:szCs w:val="22"/>
        </w:rPr>
        <w:t>向甲方开具正式发票。</w:t>
      </w:r>
    </w:p>
    <w:p w:rsidR="00DC00E4" w:rsidRPr="00FF07A8" w:rsidRDefault="001818DF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5</w:t>
      </w:r>
      <w:r w:rsidR="00DC00E4" w:rsidRPr="00FF07A8">
        <w:rPr>
          <w:rFonts w:ascii="方正书宋_GBK" w:eastAsia="方正书宋_GBK" w:hint="eastAsia"/>
          <w:sz w:val="22"/>
          <w:szCs w:val="22"/>
        </w:rPr>
        <w:t>、双方款项往来，均应出具收据。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四、材料、设备的供应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1、装饰装修的材料必须符合中华人民共和国国家标准，严禁使用国家明令淘汰的材料。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EC11FB" w:rsidRPr="00FF07A8">
        <w:rPr>
          <w:rFonts w:ascii="方正书宋_GBK" w:eastAsia="方正书宋_GBK" w:hint="eastAsia"/>
          <w:sz w:val="22"/>
          <w:szCs w:val="22"/>
        </w:rPr>
        <w:t>、甲方提供的材料、设备（见附表四</w:t>
      </w:r>
      <w:r w:rsidRPr="00FF07A8">
        <w:rPr>
          <w:rFonts w:ascii="方正书宋_GBK" w:eastAsia="方正书宋_GBK" w:hint="eastAsia"/>
          <w:sz w:val="22"/>
          <w:szCs w:val="22"/>
        </w:rPr>
        <w:t>）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本工程甲方采购供应的材料、设备，应为符合设计要求的合格产品，并应按施工进度及时供应到现场。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甲方提供的材料、设备运抵现场后，由乙方负责保管。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3、乙方采购的材料、设备（见附表</w:t>
      </w:r>
      <w:r w:rsidR="00EC11FB" w:rsidRPr="00FF07A8">
        <w:rPr>
          <w:rFonts w:ascii="方正书宋_GBK" w:eastAsia="方正书宋_GBK" w:hint="eastAsia"/>
          <w:sz w:val="22"/>
          <w:szCs w:val="22"/>
        </w:rPr>
        <w:t>五</w:t>
      </w:r>
      <w:r w:rsidRPr="00FF07A8">
        <w:rPr>
          <w:rFonts w:ascii="方正书宋_GBK" w:eastAsia="方正书宋_GBK" w:hint="eastAsia"/>
          <w:sz w:val="22"/>
          <w:szCs w:val="22"/>
        </w:rPr>
        <w:t>）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凡由乙方采购的材料、设备必须与报价单中注明的品牌、规格、型号、质量、计量标准</w:t>
      </w:r>
      <w:r w:rsidRPr="00FF07A8">
        <w:rPr>
          <w:rFonts w:ascii="方正书宋_GBK" w:eastAsia="方正书宋_GBK" w:hint="eastAsia"/>
          <w:sz w:val="22"/>
          <w:szCs w:val="22"/>
        </w:rPr>
        <w:lastRenderedPageBreak/>
        <w:t>相符，并提交购货发票或证明材料，经甲方签字认可后再行使用。</w:t>
      </w:r>
    </w:p>
    <w:p w:rsidR="00987CD3" w:rsidRPr="00FF07A8" w:rsidRDefault="00987CD3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4、对于需要第三方安装的材料、设备，应当由甲乙双方及第三方共同现场交底，乙方做好施工配合。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五、施工过程中的一般权利义务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1、甲方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（1）甲方应在开工前，告知物业管理单位及相关权利人，并办理好相关手续。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（2）开工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{日期}前</w:t>
      </w:r>
      <w:r w:rsidRPr="00FF07A8">
        <w:rPr>
          <w:rFonts w:ascii="方正书宋_GBK" w:eastAsia="方正书宋_GBK" w:hint="eastAsia"/>
          <w:sz w:val="22"/>
          <w:szCs w:val="22"/>
        </w:rPr>
        <w:t>，甲方自行设计的，应向乙方提供经确认的施工图纸或工艺质量说明1份，并向乙方进行现场交底，全部腾空或部分腾空房屋，清除影响施工的障碍物。对只能部分腾空的房中所滞留的家具、陈设等由{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甲方}</w:t>
      </w:r>
      <w:r w:rsidRPr="00FF07A8">
        <w:rPr>
          <w:rFonts w:ascii="方正书宋_GBK" w:eastAsia="方正书宋_GBK" w:hint="eastAsia"/>
          <w:sz w:val="22"/>
          <w:szCs w:val="22"/>
        </w:rPr>
        <w:t>采取保护措施。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（3）向乙方提供施工需用的水、电等必备设施，说明使用注意事项，做好相关记录，并承担相应费用。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（4）施工中使用公用部位操作，由甲方负责协调邻里关系，保证乙方正常施工。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（5）如确实需要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拆改原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建筑物结构或设备管线（不得损害建筑物安全、损害公共安全、影响公共环境），负责到有关部门办理相应的审批手续。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（6）协调有关部门做好现场保卫、消防、垃圾处理等工作，并承担相应费用。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（7）甲方要求比合同约定的工期提前竣工时，需征得乙方同意并应支付赶工费，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待签订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工期变更协议、确定赶工费后再行赶工。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（8）</w:t>
      </w:r>
      <w:r w:rsidR="001A729B" w:rsidRPr="00FF07A8">
        <w:rPr>
          <w:rFonts w:ascii="方正书宋_GBK" w:eastAsia="方正书宋_GBK" w:hint="eastAsia"/>
          <w:sz w:val="22"/>
          <w:szCs w:val="22"/>
        </w:rPr>
        <w:t>甲方可以由其本人或书面委托的代理人</w:t>
      </w:r>
      <w:r w:rsidRPr="00FF07A8">
        <w:rPr>
          <w:rFonts w:ascii="方正书宋_GBK" w:eastAsia="方正书宋_GBK" w:hint="eastAsia"/>
          <w:sz w:val="22"/>
          <w:szCs w:val="22"/>
        </w:rPr>
        <w:t>对工程质量、进度进行监督检查，办理验收、变更、登记手续。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（9</w:t>
      </w:r>
      <w:r w:rsidR="00684505" w:rsidRPr="00FF07A8">
        <w:rPr>
          <w:rFonts w:ascii="方正书宋_GBK" w:eastAsia="方正书宋_GBK" w:hint="eastAsia"/>
          <w:sz w:val="22"/>
          <w:szCs w:val="22"/>
        </w:rPr>
        <w:t>）甲方其他家庭成员对工程及乙方的意见均需通过</w:t>
      </w:r>
      <w:r w:rsidR="00795EFE" w:rsidRPr="00FF07A8">
        <w:rPr>
          <w:rFonts w:ascii="方正书宋_GBK" w:eastAsia="方正书宋_GBK" w:hint="eastAsia"/>
          <w:sz w:val="22"/>
          <w:szCs w:val="22"/>
        </w:rPr>
        <w:t>甲方本人或</w:t>
      </w:r>
      <w:r w:rsidR="00684505" w:rsidRPr="00FF07A8">
        <w:rPr>
          <w:rFonts w:ascii="方正书宋_GBK" w:eastAsia="方正书宋_GBK" w:hint="eastAsia"/>
          <w:sz w:val="22"/>
          <w:szCs w:val="22"/>
        </w:rPr>
        <w:t>甲方代理人</w:t>
      </w:r>
      <w:r w:rsidRPr="00FF07A8">
        <w:rPr>
          <w:rFonts w:ascii="方正书宋_GBK" w:eastAsia="方正书宋_GBK" w:hint="eastAsia"/>
          <w:sz w:val="22"/>
          <w:szCs w:val="22"/>
        </w:rPr>
        <w:t>与乙方接触。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2、乙方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（1）甲方委托乙方设计施工图纸，乙方应向甲方提供施工图纸一份。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（2）组织施工图纸或工艺质量说明的现场交底，拟定施工方案、进度计划，交甲方审定并签字认可。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（3）工程竣工未移交甲方之前，负责对现场的一切设施和工程成品进行保护。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（4）乙方委派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{驻工地代表} 为驻工地</w:t>
      </w:r>
      <w:r w:rsidRPr="00FF07A8">
        <w:rPr>
          <w:rFonts w:ascii="方正书宋_GBK" w:eastAsia="方正书宋_GBK" w:hint="eastAsia"/>
          <w:sz w:val="22"/>
          <w:szCs w:val="22"/>
        </w:rPr>
        <w:t>代表，负责合同履行，按要求组织施工，协调由乙方负责的各项事宜。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（5）在开工前检查水、电、燃气、房屋等事项，发现问题及时通知甲方，由甲方负责解决和协调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（6）乙方应按工程进度提前通知甲方供应材料，并合理施工按期完成工程。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（7）负责对现场设施和工程成品的保护，防止因施工造成的管道阻塞、渗漏、停电、等事故的发生，如有发生应尽快修复并赔偿损失（含有关部门的罚款）。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（8）降低噪声（每日１２时至１４时</w:t>
      </w:r>
      <w:r w:rsidR="0022390E" w:rsidRPr="00FF07A8">
        <w:rPr>
          <w:rFonts w:ascii="方正书宋_GBK" w:eastAsia="方正书宋_GBK" w:hint="eastAsia"/>
          <w:sz w:val="22"/>
          <w:szCs w:val="22"/>
        </w:rPr>
        <w:t>，</w:t>
      </w:r>
      <w:r w:rsidRPr="00FF07A8">
        <w:rPr>
          <w:rFonts w:ascii="方正书宋_GBK" w:eastAsia="方正书宋_GBK" w:hint="eastAsia"/>
          <w:sz w:val="22"/>
          <w:szCs w:val="22"/>
        </w:rPr>
        <w:t>１９时至次日７时</w:t>
      </w:r>
      <w:r w:rsidR="0022390E" w:rsidRPr="00FF07A8">
        <w:rPr>
          <w:rFonts w:ascii="方正书宋_GBK" w:eastAsia="方正书宋_GBK" w:hint="eastAsia"/>
          <w:sz w:val="22"/>
          <w:szCs w:val="22"/>
        </w:rPr>
        <w:t>，</w:t>
      </w:r>
      <w:r w:rsidRPr="00FF07A8">
        <w:rPr>
          <w:rFonts w:ascii="方正书宋_GBK" w:eastAsia="方正书宋_GBK" w:hint="eastAsia"/>
          <w:sz w:val="22"/>
          <w:szCs w:val="22"/>
        </w:rPr>
        <w:t>乙方不得使用噪声震动工具进行施工），保护环境，装饰垃圾由乙方负责运送到指定地点。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（９）由乙方施工不当损害相邻权利人利益的，乙方应当赔偿损失。由甲方先行赔偿的，有权向乙方追偿。</w:t>
      </w:r>
    </w:p>
    <w:p w:rsidR="004E63E2" w:rsidRPr="00FF07A8" w:rsidRDefault="004E63E2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(10)乙</w:t>
      </w:r>
      <w:r w:rsidR="0071173F" w:rsidRPr="00FF07A8">
        <w:rPr>
          <w:rFonts w:ascii="方正书宋_GBK" w:eastAsia="方正书宋_GBK" w:hint="eastAsia"/>
          <w:sz w:val="22"/>
          <w:szCs w:val="22"/>
        </w:rPr>
        <w:t>方有义务为甲方提供相关{安全规范}、{环保规范}、{施工规范}、{设计规范</w:t>
      </w:r>
      <w:r w:rsidR="00E110A5" w:rsidRPr="00FF07A8">
        <w:rPr>
          <w:rFonts w:ascii="方正书宋_GBK" w:eastAsia="方正书宋_GBK" w:hint="eastAsia"/>
          <w:sz w:val="22"/>
          <w:szCs w:val="22"/>
        </w:rPr>
        <w:t>}及{验收规范}的相关标准。</w:t>
      </w:r>
    </w:p>
    <w:p w:rsidR="0075436A" w:rsidRPr="00FF07A8" w:rsidRDefault="0075436A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（11）乙方应严格按照设计图纸或经甲方签字确认的方案施工。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六、施工安全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1、甲方或</w:t>
      </w:r>
      <w:r w:rsidR="0022390E" w:rsidRPr="00FF07A8">
        <w:rPr>
          <w:rFonts w:ascii="方正书宋_GBK" w:eastAsia="方正书宋_GBK" w:hint="eastAsia"/>
          <w:sz w:val="22"/>
          <w:szCs w:val="22"/>
        </w:rPr>
        <w:t>乙方提供的施工图纸、工艺质量说明、及工程变更事项</w:t>
      </w:r>
      <w:r w:rsidRPr="00FF07A8">
        <w:rPr>
          <w:rFonts w:ascii="方正书宋_GBK" w:eastAsia="方正书宋_GBK" w:hint="eastAsia"/>
          <w:sz w:val="22"/>
          <w:szCs w:val="22"/>
        </w:rPr>
        <w:t>应符合</w:t>
      </w:r>
      <w:r w:rsidR="005B359B" w:rsidRPr="00FF07A8">
        <w:rPr>
          <w:rFonts w:ascii="方正书宋_GBK" w:eastAsia="方正书宋_GBK" w:hint="eastAsia"/>
          <w:sz w:val="22"/>
          <w:szCs w:val="22"/>
        </w:rPr>
        <w:t>国家相关技术规范、安全规范、</w:t>
      </w:r>
      <w:r w:rsidR="0022390E" w:rsidRPr="00FF07A8">
        <w:rPr>
          <w:rFonts w:ascii="方正书宋_GBK" w:eastAsia="方正书宋_GBK" w:hint="eastAsia"/>
          <w:sz w:val="22"/>
          <w:szCs w:val="22"/>
        </w:rPr>
        <w:t>消防</w:t>
      </w:r>
      <w:r w:rsidRPr="00FF07A8">
        <w:rPr>
          <w:rFonts w:ascii="方正书宋_GBK" w:eastAsia="方正书宋_GBK" w:hint="eastAsia"/>
          <w:sz w:val="22"/>
          <w:szCs w:val="22"/>
        </w:rPr>
        <w:t>规范</w:t>
      </w:r>
      <w:r w:rsidR="005B359B" w:rsidRPr="00FF07A8">
        <w:rPr>
          <w:rFonts w:ascii="方正书宋_GBK" w:eastAsia="方正书宋_GBK" w:hint="eastAsia"/>
          <w:sz w:val="22"/>
          <w:szCs w:val="22"/>
        </w:rPr>
        <w:t>及环保规范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22390E" w:rsidRPr="00FF07A8" w:rsidRDefault="0022390E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0B44BC" w:rsidRPr="00FF07A8">
        <w:rPr>
          <w:rFonts w:ascii="方正书宋_GBK" w:eastAsia="方正书宋_GBK" w:hint="eastAsia"/>
          <w:sz w:val="22"/>
          <w:szCs w:val="22"/>
        </w:rPr>
        <w:t>、乙方应当</w:t>
      </w:r>
      <w:r w:rsidRPr="00FF07A8">
        <w:rPr>
          <w:rFonts w:ascii="方正书宋_GBK" w:eastAsia="方正书宋_GBK" w:hint="eastAsia"/>
          <w:sz w:val="22"/>
          <w:szCs w:val="22"/>
        </w:rPr>
        <w:t>按照国家相关技术规范</w:t>
      </w:r>
      <w:r w:rsidR="00E33FB9" w:rsidRPr="00FF07A8">
        <w:rPr>
          <w:rFonts w:ascii="方正书宋_GBK" w:eastAsia="方正书宋_GBK" w:hint="eastAsia"/>
          <w:sz w:val="22"/>
          <w:szCs w:val="22"/>
        </w:rPr>
        <w:t>、安全规范</w:t>
      </w:r>
      <w:r w:rsidR="005B359B" w:rsidRPr="00FF07A8">
        <w:rPr>
          <w:rFonts w:ascii="方正书宋_GBK" w:eastAsia="方正书宋_GBK" w:hint="eastAsia"/>
          <w:sz w:val="22"/>
          <w:szCs w:val="22"/>
        </w:rPr>
        <w:t>、</w:t>
      </w:r>
      <w:r w:rsidR="00E33FB9" w:rsidRPr="00FF07A8">
        <w:rPr>
          <w:rFonts w:ascii="方正书宋_GBK" w:eastAsia="方正书宋_GBK" w:hint="eastAsia"/>
          <w:sz w:val="22"/>
          <w:szCs w:val="22"/>
        </w:rPr>
        <w:t>消防</w:t>
      </w:r>
      <w:r w:rsidRPr="00FF07A8">
        <w:rPr>
          <w:rFonts w:ascii="方正书宋_GBK" w:eastAsia="方正书宋_GBK" w:hint="eastAsia"/>
          <w:sz w:val="22"/>
          <w:szCs w:val="22"/>
        </w:rPr>
        <w:t>规范</w:t>
      </w:r>
      <w:r w:rsidR="00DD558D" w:rsidRPr="00FF07A8">
        <w:rPr>
          <w:rFonts w:ascii="方正书宋_GBK" w:eastAsia="方正书宋_GBK" w:hint="eastAsia"/>
          <w:sz w:val="22"/>
          <w:szCs w:val="22"/>
        </w:rPr>
        <w:t>、</w:t>
      </w:r>
      <w:r w:rsidR="005B359B" w:rsidRPr="00FF07A8">
        <w:rPr>
          <w:rFonts w:ascii="方正书宋_GBK" w:eastAsia="方正书宋_GBK" w:hint="eastAsia"/>
          <w:sz w:val="22"/>
          <w:szCs w:val="22"/>
        </w:rPr>
        <w:t>环保规范</w:t>
      </w:r>
      <w:r w:rsidR="00DD558D" w:rsidRPr="00FF07A8">
        <w:rPr>
          <w:rFonts w:ascii="方正书宋_GBK" w:eastAsia="方正书宋_GBK" w:hint="eastAsia"/>
          <w:sz w:val="22"/>
          <w:szCs w:val="22"/>
        </w:rPr>
        <w:t>及设计规范</w:t>
      </w:r>
      <w:r w:rsidRPr="00FF07A8">
        <w:rPr>
          <w:rFonts w:ascii="方正书宋_GBK" w:eastAsia="方正书宋_GBK" w:hint="eastAsia"/>
          <w:sz w:val="22"/>
          <w:szCs w:val="22"/>
        </w:rPr>
        <w:t>进行</w:t>
      </w:r>
      <w:r w:rsidR="00564BA5" w:rsidRPr="00FF07A8">
        <w:rPr>
          <w:rFonts w:ascii="方正书宋_GBK" w:eastAsia="方正书宋_GBK" w:hint="eastAsia"/>
          <w:sz w:val="22"/>
          <w:szCs w:val="22"/>
        </w:rPr>
        <w:t>设计</w:t>
      </w:r>
      <w:r w:rsidRPr="00FF07A8">
        <w:rPr>
          <w:rFonts w:ascii="方正书宋_GBK" w:eastAsia="方正书宋_GBK" w:hint="eastAsia"/>
          <w:sz w:val="22"/>
          <w:szCs w:val="22"/>
        </w:rPr>
        <w:t>施工。</w:t>
      </w:r>
    </w:p>
    <w:p w:rsidR="00DC00E4" w:rsidRPr="00FF07A8" w:rsidRDefault="0022390E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</w:t>
      </w:r>
      <w:r w:rsidR="00DC00E4" w:rsidRPr="00FF07A8">
        <w:rPr>
          <w:rFonts w:ascii="方正书宋_GBK" w:eastAsia="方正书宋_GBK" w:hint="eastAsia"/>
          <w:sz w:val="22"/>
          <w:szCs w:val="22"/>
        </w:rPr>
        <w:t>、</w:t>
      </w:r>
      <w:r w:rsidR="000B44BC" w:rsidRPr="00FF07A8">
        <w:rPr>
          <w:rFonts w:ascii="方正书宋_GBK" w:eastAsia="方正书宋_GBK" w:hint="eastAsia"/>
          <w:sz w:val="22"/>
          <w:szCs w:val="22"/>
        </w:rPr>
        <w:t>施工单位应当</w:t>
      </w:r>
      <w:r w:rsidR="00DC00E4" w:rsidRPr="00FF07A8">
        <w:rPr>
          <w:rFonts w:ascii="方正书宋_GBK" w:eastAsia="方正书宋_GBK" w:hint="eastAsia"/>
          <w:sz w:val="22"/>
          <w:szCs w:val="22"/>
        </w:rPr>
        <w:t>制定施工安全制度，施工人员必须严格遵守。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七、工程变更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1、工程施工过程中甲方提出</w:t>
      </w:r>
      <w:r w:rsidR="00EC11FB" w:rsidRPr="00FF07A8">
        <w:rPr>
          <w:rFonts w:ascii="方正书宋_GBK" w:eastAsia="方正书宋_GBK" w:hint="eastAsia"/>
          <w:sz w:val="22"/>
          <w:szCs w:val="22"/>
        </w:rPr>
        <w:t>设计修改意见及增减工程项目时，须双方协商一致，签订变更单（附表七</w:t>
      </w:r>
      <w:r w:rsidRPr="00FF07A8">
        <w:rPr>
          <w:rFonts w:ascii="方正书宋_GBK" w:eastAsia="方正书宋_GBK" w:hint="eastAsia"/>
          <w:sz w:val="22"/>
          <w:szCs w:val="22"/>
        </w:rPr>
        <w:t>）和变更图纸，作为竣工结算和工期调整的依据，后方能进行该项目施工，所引起增减费用，可在工程结束时，一并结算。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2、凡私自与工人商定更改施工内容所引起的一切后果，由甲方承担责任，给乙方造成损失的，甲方应赔偿。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八、工程验收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</w:t>
      </w:r>
      <w:r w:rsidR="00C35335" w:rsidRPr="00FF07A8">
        <w:rPr>
          <w:rFonts w:ascii="方正书宋_GBK" w:eastAsia="方正书宋_GBK" w:hint="eastAsia"/>
          <w:sz w:val="22"/>
          <w:szCs w:val="22"/>
        </w:rPr>
        <w:t>、工程验收</w:t>
      </w:r>
      <w:r w:rsidRPr="00FF07A8">
        <w:rPr>
          <w:rFonts w:ascii="方正书宋_GBK" w:eastAsia="方正书宋_GBK" w:hint="eastAsia"/>
          <w:sz w:val="22"/>
          <w:szCs w:val="22"/>
        </w:rPr>
        <w:t>按</w:t>
      </w:r>
      <w:r w:rsidR="00322476" w:rsidRPr="00FF07A8">
        <w:rPr>
          <w:rFonts w:ascii="方正书宋_GBK" w:eastAsia="方正书宋_GBK" w:hint="eastAsia"/>
          <w:sz w:val="22"/>
          <w:szCs w:val="22"/>
        </w:rPr>
        <w:t>照签订合同时的最新国家标准</w:t>
      </w:r>
      <w:r w:rsidRPr="00FF07A8">
        <w:rPr>
          <w:rFonts w:ascii="方正书宋_GBK" w:eastAsia="方正书宋_GBK" w:hint="eastAsia"/>
          <w:sz w:val="22"/>
          <w:szCs w:val="22"/>
        </w:rPr>
        <w:t>执行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2、施工图纸、工艺质量说明，工程变更单的内容作为验收的依据。</w:t>
      </w:r>
    </w:p>
    <w:p w:rsidR="00C2646F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3、乙方应提前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{提前天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数}天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通知甲方对隐蔽工程、分项工程进行验收，如甲方在规定期限内不组织验收又不提出整改意见的视为验收合格。</w:t>
      </w:r>
    </w:p>
    <w:p w:rsidR="00DC00E4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4、</w:t>
      </w:r>
      <w:r w:rsidR="00DC00E4" w:rsidRPr="00FF07A8">
        <w:rPr>
          <w:rFonts w:ascii="方正书宋_GBK" w:eastAsia="方正书宋_GBK" w:hint="eastAsia"/>
          <w:sz w:val="22"/>
          <w:szCs w:val="22"/>
        </w:rPr>
        <w:t>双方约定</w:t>
      </w:r>
      <w:proofErr w:type="gramStart"/>
      <w:r w:rsidR="00DC00E4" w:rsidRPr="00FF07A8">
        <w:rPr>
          <w:rFonts w:ascii="方正书宋_GBK" w:eastAsia="方正书宋_GBK" w:hint="eastAsia"/>
          <w:sz w:val="22"/>
          <w:szCs w:val="22"/>
        </w:rPr>
        <w:t>分下列</w:t>
      </w:r>
      <w:proofErr w:type="gramEnd"/>
      <w:r w:rsidR="00DC00E4" w:rsidRPr="00FF07A8">
        <w:rPr>
          <w:rFonts w:ascii="方正书宋_GBK" w:eastAsia="方正书宋_GBK" w:hint="eastAsia"/>
          <w:sz w:val="22"/>
          <w:szCs w:val="22"/>
        </w:rPr>
        <w:t>阶段对工程质量和隐蔽工程进行验收：（１）{电气管线、给排水安装工程}（2）{瓦木工程( 含防水、抹灰、吊顶、墙地砖、门窗、木作等)}（3）{油漆工程（含涂料、油漆、墙纸等）}（４）{工程竣工验收}</w:t>
      </w:r>
    </w:p>
    <w:p w:rsidR="00DC00E4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5</w:t>
      </w:r>
      <w:r w:rsidR="00DC00E4" w:rsidRPr="00FF07A8">
        <w:rPr>
          <w:rFonts w:ascii="方正书宋_GBK" w:eastAsia="方正书宋_GBK" w:hint="eastAsia"/>
          <w:sz w:val="22"/>
          <w:szCs w:val="22"/>
        </w:rPr>
        <w:t>、乙方应</w:t>
      </w:r>
      <w:r w:rsidR="00EF6003" w:rsidRPr="00FF07A8">
        <w:rPr>
          <w:rFonts w:ascii="方正书宋_GBK" w:eastAsia="方正书宋_GBK" w:hint="eastAsia"/>
          <w:sz w:val="22"/>
          <w:szCs w:val="22"/>
        </w:rPr>
        <w:t>向甲方提交竣工验收报告，</w:t>
      </w:r>
      <w:r w:rsidR="00DC00E4" w:rsidRPr="00FF07A8">
        <w:rPr>
          <w:rFonts w:ascii="方正书宋_GBK" w:eastAsia="方正书宋_GBK" w:hint="eastAsia"/>
          <w:sz w:val="22"/>
          <w:szCs w:val="22"/>
        </w:rPr>
        <w:t>通知甲方竣工验收。甲方自接到验收通知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>{规定天</w:t>
      </w:r>
      <w:r w:rsidR="00DC00E4" w:rsidRPr="00FF07A8">
        <w:rPr>
          <w:rFonts w:ascii="方正书宋_GBK" w:eastAsia="方正书宋_GBK" w:hint="eastAsia"/>
          <w:sz w:val="22"/>
          <w:szCs w:val="22"/>
        </w:rPr>
        <w:t>数}日内组织验收，验收合格办理移交手续。如甲方在规定时间内不能组织验收，需及时通知乙方，另定验收日期，但甲方应承认竣工日期，并承担乙方的{相关费用}和{看管费用}。</w:t>
      </w:r>
    </w:p>
    <w:p w:rsidR="00DC00E4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6</w:t>
      </w:r>
      <w:r w:rsidR="00DC00E4" w:rsidRPr="00FF07A8">
        <w:rPr>
          <w:rFonts w:ascii="方正书宋_GBK" w:eastAsia="方正书宋_GBK" w:hint="eastAsia"/>
          <w:sz w:val="22"/>
          <w:szCs w:val="22"/>
        </w:rPr>
        <w:t>、验收时，双方对工程质量发生争议，由质检部门对工程质量进行验证，经验证工程质量不符合合同约定及质量标准的，验证过程支出的相关费用</w:t>
      </w:r>
      <w:r w:rsidR="00EF6003" w:rsidRPr="00FF07A8">
        <w:rPr>
          <w:rFonts w:ascii="方正书宋_GBK" w:eastAsia="方正书宋_GBK" w:hint="eastAsia"/>
          <w:sz w:val="22"/>
          <w:szCs w:val="22"/>
        </w:rPr>
        <w:t>及整改费用</w:t>
      </w:r>
      <w:r w:rsidR="00DC00E4" w:rsidRPr="00FF07A8">
        <w:rPr>
          <w:rFonts w:ascii="方正书宋_GBK" w:eastAsia="方正书宋_GBK" w:hint="eastAsia"/>
          <w:sz w:val="22"/>
          <w:szCs w:val="22"/>
        </w:rPr>
        <w:t>由乙方承担，工</w:t>
      </w:r>
      <w:r w:rsidR="00DC00E4" w:rsidRPr="00FF07A8">
        <w:rPr>
          <w:rFonts w:ascii="方正书宋_GBK" w:eastAsia="方正书宋_GBK" w:hint="eastAsia"/>
          <w:sz w:val="22"/>
          <w:szCs w:val="22"/>
        </w:rPr>
        <w:lastRenderedPageBreak/>
        <w:t>程质量符合约定及质量标准的，验证费用由甲方承担。</w:t>
      </w:r>
      <w:r w:rsidR="00CF638E" w:rsidRPr="00FF07A8">
        <w:rPr>
          <w:rFonts w:ascii="方正书宋_GBK" w:eastAsia="方正书宋_GBK" w:hint="eastAsia"/>
          <w:sz w:val="22"/>
          <w:szCs w:val="22"/>
        </w:rPr>
        <w:t>因整改造成工程未按期完成的，视为工期延误，乙方承担违约责任。</w:t>
      </w:r>
    </w:p>
    <w:p w:rsidR="006038CC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7</w:t>
      </w:r>
      <w:r w:rsidR="00DC00E4" w:rsidRPr="00FF07A8">
        <w:rPr>
          <w:rFonts w:ascii="方正书宋_GBK" w:eastAsia="方正书宋_GBK" w:hint="eastAsia"/>
          <w:sz w:val="22"/>
          <w:szCs w:val="22"/>
        </w:rPr>
        <w:t>、装修后的室内环境</w:t>
      </w:r>
      <w:r w:rsidR="003117D3" w:rsidRPr="00FF07A8">
        <w:rPr>
          <w:rFonts w:ascii="方正书宋_GBK" w:eastAsia="方正书宋_GBK" w:hint="eastAsia"/>
          <w:sz w:val="22"/>
          <w:szCs w:val="22"/>
        </w:rPr>
        <w:t>应当</w:t>
      </w:r>
      <w:r w:rsidR="00DC00E4" w:rsidRPr="00FF07A8">
        <w:rPr>
          <w:rFonts w:ascii="方正书宋_GBK" w:eastAsia="方正书宋_GBK" w:hint="eastAsia"/>
          <w:sz w:val="22"/>
          <w:szCs w:val="22"/>
        </w:rPr>
        <w:t>达到</w:t>
      </w:r>
      <w:r w:rsidR="00441F1E" w:rsidRPr="00FF07A8">
        <w:rPr>
          <w:rFonts w:ascii="方正书宋_GBK" w:eastAsia="方正书宋_GBK" w:hint="eastAsia"/>
          <w:sz w:val="22"/>
          <w:szCs w:val="22"/>
        </w:rPr>
        <w:t>国家环保标准</w:t>
      </w:r>
      <w:r w:rsidR="00DC00E4" w:rsidRPr="00FF07A8">
        <w:rPr>
          <w:rFonts w:ascii="方正书宋_GBK" w:eastAsia="方正书宋_GBK" w:hint="eastAsia"/>
          <w:sz w:val="22"/>
          <w:szCs w:val="22"/>
        </w:rPr>
        <w:t>的</w:t>
      </w:r>
      <w:r w:rsidR="006038CC" w:rsidRPr="00FF07A8">
        <w:rPr>
          <w:rFonts w:ascii="方正书宋_GBK" w:eastAsia="方正书宋_GBK" w:hint="eastAsia"/>
          <w:sz w:val="22"/>
          <w:szCs w:val="22"/>
        </w:rPr>
        <w:t>要求，在装修过程中应使用符合国家环保标准的装修材料。</w:t>
      </w:r>
      <w:r w:rsidR="002368F1" w:rsidRPr="00FF07A8">
        <w:rPr>
          <w:rFonts w:ascii="方正书宋_GBK" w:eastAsia="方正书宋_GBK" w:hint="eastAsia"/>
          <w:sz w:val="22"/>
          <w:szCs w:val="22"/>
        </w:rPr>
        <w:t>甲方要求</w:t>
      </w:r>
      <w:r w:rsidR="002368F1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{甲方具体</w:t>
      </w:r>
      <w:r w:rsidR="002368F1" w:rsidRPr="00FF07A8">
        <w:rPr>
          <w:rFonts w:ascii="方正书宋_GBK" w:eastAsia="方正书宋_GBK" w:hint="eastAsia"/>
          <w:sz w:val="22"/>
          <w:szCs w:val="22"/>
        </w:rPr>
        <w:t>要求} 。</w:t>
      </w:r>
    </w:p>
    <w:p w:rsidR="002368F1" w:rsidRPr="00FF07A8" w:rsidRDefault="002368F1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（1）工程完工后进行</w:t>
      </w:r>
      <w:r w:rsidR="00927DE3" w:rsidRPr="00FF07A8">
        <w:rPr>
          <w:rFonts w:ascii="方正书宋_GBK" w:eastAsia="方正书宋_GBK" w:hint="eastAsia"/>
          <w:sz w:val="22"/>
          <w:szCs w:val="22"/>
        </w:rPr>
        <w:t>室内装修工程环境质量检测（验收）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2368F1" w:rsidRPr="00FF07A8" w:rsidRDefault="002368F1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（2）工程完工后不进行</w:t>
      </w:r>
      <w:r w:rsidR="00927DE3" w:rsidRPr="00FF07A8">
        <w:rPr>
          <w:rFonts w:ascii="方正书宋_GBK" w:eastAsia="方正书宋_GBK" w:hint="eastAsia"/>
          <w:sz w:val="22"/>
          <w:szCs w:val="22"/>
        </w:rPr>
        <w:t>室内装修工程环境质量检测（验收）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DC00E4" w:rsidRPr="00FF07A8" w:rsidRDefault="006038CC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8、如果甲方要求进行环境检测的。应</w:t>
      </w:r>
      <w:r w:rsidR="00DC00E4" w:rsidRPr="00FF07A8">
        <w:rPr>
          <w:rFonts w:ascii="方正书宋_GBK" w:eastAsia="方正书宋_GBK" w:hint="eastAsia"/>
          <w:sz w:val="22"/>
          <w:szCs w:val="22"/>
        </w:rPr>
        <w:t>在工程完成后由</w:t>
      </w:r>
      <w:r w:rsidR="00515EDD" w:rsidRPr="00FF07A8">
        <w:rPr>
          <w:rFonts w:ascii="方正书宋_GBK" w:eastAsia="方正书宋_GBK" w:hint="eastAsia"/>
          <w:sz w:val="22"/>
          <w:szCs w:val="22"/>
        </w:rPr>
        <w:t>江苏省建设行政部门批准的有检测资质的</w:t>
      </w:r>
      <w:r w:rsidR="00DC00E4" w:rsidRPr="00FF07A8">
        <w:rPr>
          <w:rFonts w:ascii="方正书宋_GBK" w:eastAsia="方正书宋_GBK" w:hint="eastAsia"/>
          <w:sz w:val="22"/>
          <w:szCs w:val="22"/>
        </w:rPr>
        <w:t>相关部门</w:t>
      </w:r>
      <w:r w:rsidR="00964611" w:rsidRPr="00FF07A8">
        <w:rPr>
          <w:rFonts w:ascii="方正书宋_GBK" w:eastAsia="方正书宋_GBK" w:hint="eastAsia"/>
          <w:sz w:val="22"/>
          <w:szCs w:val="22"/>
        </w:rPr>
        <w:t>或机构</w:t>
      </w:r>
      <w:r w:rsidR="00DC00E4" w:rsidRPr="00FF07A8">
        <w:rPr>
          <w:rFonts w:ascii="方正书宋_GBK" w:eastAsia="方正书宋_GBK" w:hint="eastAsia"/>
          <w:sz w:val="22"/>
          <w:szCs w:val="22"/>
        </w:rPr>
        <w:t>进行环境检测</w:t>
      </w:r>
      <w:r w:rsidR="00515EDD" w:rsidRPr="00FF07A8">
        <w:rPr>
          <w:rFonts w:ascii="方正书宋_GBK" w:eastAsia="方正书宋_GBK" w:hint="eastAsia"/>
          <w:sz w:val="22"/>
          <w:szCs w:val="22"/>
        </w:rPr>
        <w:t>，</w:t>
      </w:r>
      <w:r w:rsidR="00DC00E4" w:rsidRPr="00FF07A8">
        <w:rPr>
          <w:rFonts w:ascii="方正书宋_GBK" w:eastAsia="方正书宋_GBK" w:hint="eastAsia"/>
          <w:sz w:val="22"/>
          <w:szCs w:val="22"/>
        </w:rPr>
        <w:t>并出具检测报告</w:t>
      </w:r>
      <w:r w:rsidR="00515EDD" w:rsidRPr="00FF07A8">
        <w:rPr>
          <w:rFonts w:ascii="方正书宋_GBK" w:eastAsia="方正书宋_GBK" w:hint="eastAsia"/>
          <w:sz w:val="22"/>
          <w:szCs w:val="22"/>
        </w:rPr>
        <w:t>。</w:t>
      </w:r>
      <w:r w:rsidR="00DC00E4" w:rsidRPr="00FF07A8">
        <w:rPr>
          <w:rFonts w:ascii="方正书宋_GBK" w:eastAsia="方正书宋_GBK" w:hint="eastAsia"/>
          <w:sz w:val="22"/>
          <w:szCs w:val="22"/>
        </w:rPr>
        <w:t>监测室内环境时</w:t>
      </w:r>
      <w:r w:rsidR="00515EDD" w:rsidRPr="00FF07A8">
        <w:rPr>
          <w:rFonts w:ascii="方正书宋_GBK" w:eastAsia="方正书宋_GBK" w:hint="eastAsia"/>
          <w:sz w:val="22"/>
          <w:szCs w:val="22"/>
        </w:rPr>
        <w:t>，</w:t>
      </w:r>
      <w:r w:rsidR="00DC00E4" w:rsidRPr="00FF07A8">
        <w:rPr>
          <w:rFonts w:ascii="方正书宋_GBK" w:eastAsia="方正书宋_GBK" w:hint="eastAsia"/>
          <w:sz w:val="22"/>
          <w:szCs w:val="22"/>
        </w:rPr>
        <w:t>应在工程完工至少</w:t>
      </w:r>
      <w:r w:rsidR="00515EDD" w:rsidRPr="00FF07A8">
        <w:rPr>
          <w:rFonts w:ascii="方正书宋_GBK" w:eastAsia="方正书宋_GBK" w:hint="eastAsia"/>
          <w:sz w:val="22"/>
          <w:szCs w:val="22"/>
        </w:rPr>
        <w:t>7</w:t>
      </w:r>
      <w:r w:rsidRPr="00FF07A8">
        <w:rPr>
          <w:rFonts w:ascii="方正书宋_GBK" w:eastAsia="方正书宋_GBK" w:hint="eastAsia"/>
          <w:sz w:val="22"/>
          <w:szCs w:val="22"/>
        </w:rPr>
        <w:t>天后，监测时，家具、窗帘等含污染源的物品不得进入施工现场</w:t>
      </w:r>
      <w:r w:rsidR="00DC00E4" w:rsidRPr="00FF07A8">
        <w:rPr>
          <w:rFonts w:ascii="方正书宋_GBK" w:eastAsia="方正书宋_GBK" w:hint="eastAsia"/>
          <w:sz w:val="22"/>
          <w:szCs w:val="22"/>
        </w:rPr>
        <w:t>，</w:t>
      </w:r>
      <w:r w:rsidR="00CC3EE9" w:rsidRPr="00FF07A8">
        <w:rPr>
          <w:rFonts w:ascii="方正书宋_GBK" w:eastAsia="方正书宋_GBK" w:hint="eastAsia"/>
          <w:sz w:val="22"/>
          <w:szCs w:val="22"/>
        </w:rPr>
        <w:t>并保证甲方自行购买的装修</w:t>
      </w:r>
      <w:r w:rsidR="00D03C8E" w:rsidRPr="00FF07A8">
        <w:rPr>
          <w:rFonts w:ascii="方正书宋_GBK" w:eastAsia="方正书宋_GBK" w:hint="eastAsia"/>
          <w:sz w:val="22"/>
          <w:szCs w:val="22"/>
        </w:rPr>
        <w:t>材</w:t>
      </w:r>
      <w:r w:rsidR="00CC3EE9" w:rsidRPr="00FF07A8">
        <w:rPr>
          <w:rFonts w:ascii="方正书宋_GBK" w:eastAsia="方正书宋_GBK" w:hint="eastAsia"/>
          <w:sz w:val="22"/>
          <w:szCs w:val="22"/>
        </w:rPr>
        <w:t>料</w:t>
      </w:r>
      <w:r w:rsidR="00D03C8E" w:rsidRPr="00FF07A8">
        <w:rPr>
          <w:rFonts w:ascii="方正书宋_GBK" w:eastAsia="方正书宋_GBK" w:hint="eastAsia"/>
          <w:sz w:val="22"/>
          <w:szCs w:val="22"/>
        </w:rPr>
        <w:t>符合环保要求</w:t>
      </w:r>
      <w:r w:rsidR="00964611" w:rsidRPr="00FF07A8">
        <w:rPr>
          <w:rFonts w:ascii="方正书宋_GBK" w:eastAsia="方正书宋_GBK" w:hint="eastAsia"/>
          <w:sz w:val="22"/>
          <w:szCs w:val="22"/>
        </w:rPr>
        <w:t>。</w:t>
      </w:r>
      <w:r w:rsidR="00EF6003" w:rsidRPr="00FF07A8">
        <w:rPr>
          <w:rFonts w:ascii="方正书宋_GBK" w:eastAsia="方正书宋_GBK" w:hint="eastAsia"/>
          <w:sz w:val="22"/>
          <w:szCs w:val="22"/>
        </w:rPr>
        <w:t>检测时应双方到场，检测费用由甲方承担。</w:t>
      </w:r>
      <w:r w:rsidR="00DC00E4" w:rsidRPr="00FF07A8">
        <w:rPr>
          <w:rFonts w:ascii="方正书宋_GBK" w:eastAsia="方正书宋_GBK" w:hint="eastAsia"/>
          <w:sz w:val="22"/>
          <w:szCs w:val="22"/>
        </w:rPr>
        <w:t>如检测不合格，应分析原因，如果是乙方造成的，乙方应</w:t>
      </w:r>
      <w:r w:rsidR="005940F8" w:rsidRPr="00FF07A8">
        <w:rPr>
          <w:rFonts w:ascii="方正书宋_GBK" w:eastAsia="方正书宋_GBK" w:hint="eastAsia"/>
          <w:sz w:val="22"/>
          <w:szCs w:val="22"/>
        </w:rPr>
        <w:t>进行治理，直到达到环保</w:t>
      </w:r>
      <w:r w:rsidR="002368F1" w:rsidRPr="00FF07A8">
        <w:rPr>
          <w:rFonts w:ascii="方正书宋_GBK" w:eastAsia="方正书宋_GBK" w:hint="eastAsia"/>
          <w:sz w:val="22"/>
          <w:szCs w:val="22"/>
        </w:rPr>
        <w:t>要求并</w:t>
      </w:r>
      <w:r w:rsidR="00DC00E4" w:rsidRPr="00FF07A8">
        <w:rPr>
          <w:rFonts w:ascii="方正书宋_GBK" w:eastAsia="方正书宋_GBK" w:hint="eastAsia"/>
          <w:sz w:val="22"/>
          <w:szCs w:val="22"/>
        </w:rPr>
        <w:t>承担</w:t>
      </w:r>
      <w:r w:rsidR="00EF6003" w:rsidRPr="00FF07A8">
        <w:rPr>
          <w:rFonts w:ascii="方正书宋_GBK" w:eastAsia="方正书宋_GBK" w:hint="eastAsia"/>
          <w:sz w:val="22"/>
          <w:szCs w:val="22"/>
        </w:rPr>
        <w:t>检测及</w:t>
      </w:r>
      <w:r w:rsidR="00DC00E4" w:rsidRPr="00FF07A8">
        <w:rPr>
          <w:rFonts w:ascii="方正书宋_GBK" w:eastAsia="方正书宋_GBK" w:hint="eastAsia"/>
          <w:sz w:val="22"/>
          <w:szCs w:val="22"/>
        </w:rPr>
        <w:t>治理费用</w:t>
      </w:r>
      <w:r w:rsidR="002368F1"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DC00E4" w:rsidRPr="00FF07A8" w:rsidRDefault="006038CC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9</w:t>
      </w:r>
      <w:r w:rsidR="00EC11FB" w:rsidRPr="00FF07A8">
        <w:rPr>
          <w:rFonts w:ascii="方正书宋_GBK" w:eastAsia="方正书宋_GBK" w:hint="eastAsia"/>
          <w:sz w:val="22"/>
          <w:szCs w:val="22"/>
        </w:rPr>
        <w:t>、验收合格后，双方应填写工程验收单（附表八）及保修单（附表十</w:t>
      </w:r>
      <w:r w:rsidR="00DC00E4" w:rsidRPr="00FF07A8">
        <w:rPr>
          <w:rFonts w:ascii="方正书宋_GBK" w:eastAsia="方正书宋_GBK" w:hint="eastAsia"/>
          <w:sz w:val="22"/>
          <w:szCs w:val="22"/>
        </w:rPr>
        <w:t>），乙方应提交工程结算单（附表</w:t>
      </w:r>
      <w:r w:rsidR="00EC11FB" w:rsidRPr="00FF07A8">
        <w:rPr>
          <w:rFonts w:ascii="方正书宋_GBK" w:eastAsia="方正书宋_GBK" w:hint="eastAsia"/>
          <w:sz w:val="22"/>
          <w:szCs w:val="22"/>
        </w:rPr>
        <w:t>九</w:t>
      </w:r>
      <w:r w:rsidR="00DC00E4" w:rsidRPr="00FF07A8">
        <w:rPr>
          <w:rFonts w:ascii="方正书宋_GBK" w:eastAsia="方正书宋_GBK" w:hint="eastAsia"/>
          <w:sz w:val="22"/>
          <w:szCs w:val="22"/>
        </w:rPr>
        <w:t>）及有关资料给甲方，甲方应</w:t>
      </w:r>
      <w:r w:rsidR="00CF638E" w:rsidRPr="00FF07A8">
        <w:rPr>
          <w:rFonts w:ascii="方正书宋_GBK" w:eastAsia="方正书宋_GBK" w:hint="eastAsia"/>
          <w:sz w:val="22"/>
          <w:szCs w:val="22"/>
        </w:rPr>
        <w:t>自</w:t>
      </w:r>
      <w:r w:rsidR="00DC00E4" w:rsidRPr="00FF07A8">
        <w:rPr>
          <w:rFonts w:ascii="方正书宋_GBK" w:eastAsia="方正书宋_GBK" w:hint="eastAsia"/>
          <w:sz w:val="22"/>
          <w:szCs w:val="22"/>
        </w:rPr>
        <w:t>接到上述资料{</w:t>
      </w:r>
      <w:r w:rsidR="00AA464D" w:rsidRPr="00FF07A8">
        <w:rPr>
          <w:rFonts w:ascii="方正书宋_GBK" w:eastAsia="方正书宋_GBK" w:hint="eastAsia"/>
          <w:sz w:val="22"/>
          <w:szCs w:val="22"/>
          <w:u w:val="single"/>
        </w:rPr>
        <w:t>审查期限</w:t>
      </w:r>
      <w:r w:rsidR="00DC00E4" w:rsidRPr="00FF07A8">
        <w:rPr>
          <w:rFonts w:ascii="方正书宋_GBK" w:eastAsia="方正书宋_GBK" w:hint="eastAsia"/>
          <w:sz w:val="22"/>
          <w:szCs w:val="22"/>
        </w:rPr>
        <w:t>}天内审查完毕，到期未提出异议，视为同意，并结清尾款。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九、工程监理</w:t>
      </w:r>
    </w:p>
    <w:p w:rsidR="00DC00E4" w:rsidRPr="00FF07A8" w:rsidRDefault="00DC00E4" w:rsidP="00FF07A8">
      <w:pPr>
        <w:pStyle w:val="1"/>
        <w:spacing w:line="420" w:lineRule="exact"/>
        <w:ind w:left="22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若本工程实行工程监理，甲方应与监理公司另行签订工程监理合同，并将工程监理单位及监理工程师的姓名{告知乙方}，乙方应配合监理公司的工作。</w:t>
      </w:r>
    </w:p>
    <w:p w:rsidR="003079D2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十、保修事项</w:t>
      </w:r>
    </w:p>
    <w:p w:rsidR="003079D2" w:rsidRPr="00FF07A8" w:rsidRDefault="003079D2" w:rsidP="00FF07A8">
      <w:pPr>
        <w:pStyle w:val="1"/>
        <w:spacing w:line="420" w:lineRule="exact"/>
        <w:ind w:left="22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1、乙</w:t>
      </w:r>
      <w:r w:rsidR="001D1C5C" w:rsidRPr="00FF07A8">
        <w:rPr>
          <w:rFonts w:ascii="方正书宋_GBK" w:eastAsia="方正书宋_GBK" w:hint="eastAsia"/>
          <w:sz w:val="22"/>
          <w:szCs w:val="22"/>
        </w:rPr>
        <w:t>方</w:t>
      </w:r>
      <w:r w:rsidR="0058302D" w:rsidRPr="00FF07A8">
        <w:rPr>
          <w:rFonts w:ascii="方正书宋_GBK" w:eastAsia="方正书宋_GBK" w:hint="eastAsia"/>
          <w:sz w:val="22"/>
          <w:szCs w:val="22"/>
        </w:rPr>
        <w:t>施工的有防水要求的项目保修期{保</w:t>
      </w:r>
      <w:r w:rsidR="001D1C5C" w:rsidRPr="00FF07A8">
        <w:rPr>
          <w:rFonts w:ascii="方正书宋_GBK" w:eastAsia="方正书宋_GBK" w:hint="eastAsia"/>
          <w:sz w:val="22"/>
          <w:szCs w:val="22"/>
        </w:rPr>
        <w:t>修</w:t>
      </w:r>
      <w:r w:rsidR="001D1C5C" w:rsidRPr="00FF07A8">
        <w:rPr>
          <w:rFonts w:ascii="方正书宋_GBK" w:eastAsia="方正书宋_GBK" w:hint="eastAsia"/>
          <w:sz w:val="22"/>
          <w:szCs w:val="22"/>
          <w:u w:val="single"/>
        </w:rPr>
        <w:t>年限}年（不</w:t>
      </w:r>
      <w:r w:rsidR="001D1C5C" w:rsidRPr="00FF07A8">
        <w:rPr>
          <w:rFonts w:ascii="方正书宋_GBK" w:eastAsia="方正书宋_GBK" w:hint="eastAsia"/>
          <w:sz w:val="22"/>
          <w:szCs w:val="22"/>
        </w:rPr>
        <w:t>得低于五年）。</w:t>
      </w:r>
      <w:r w:rsidRPr="00FF07A8">
        <w:rPr>
          <w:rFonts w:ascii="方正书宋_GBK" w:eastAsia="方正书宋_GBK" w:hint="eastAsia"/>
          <w:sz w:val="22"/>
          <w:szCs w:val="22"/>
        </w:rPr>
      </w:r>
    </w:p>
    <w:p w:rsidR="001D1C5C" w:rsidRPr="00FF07A8" w:rsidRDefault="00564BA5" w:rsidP="00FF07A8">
      <w:pPr>
        <w:pStyle w:val="1"/>
        <w:spacing w:line="420" w:lineRule="exact"/>
        <w:ind w:firstLineChars="171" w:firstLine="376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1D1C5C" w:rsidRPr="00FF07A8">
        <w:rPr>
          <w:rFonts w:ascii="方正书宋_GBK" w:eastAsia="方正书宋_GBK" w:hint="eastAsia"/>
          <w:sz w:val="22"/>
          <w:szCs w:val="22"/>
        </w:rPr>
        <w:t>、乙方施工的其他项目保修期</w:t>
      </w:r>
      <w:r w:rsidR="001D1C5C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</w:t>
      </w:r>
      <w:r w:rsidR="001D1C5C" w:rsidRPr="00FF07A8">
        <w:rPr>
          <w:rFonts w:ascii="方正书宋_GBK" w:eastAsia="方正书宋_GBK" w:hint="eastAsia"/>
          <w:sz w:val="22"/>
          <w:szCs w:val="22"/>
        </w:rPr>
        <w:t>{保修期限}     年（不得低于2年）。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</w:t>
      </w:r>
      <w:r w:rsidR="003079D2" w:rsidRPr="00FF07A8">
        <w:rPr>
          <w:rFonts w:ascii="方正小标宋_GBK" w:eastAsia="方正小标宋_GBK" w:hAnsi="方正小标宋_GBK" w:hint="eastAsia"/>
          <w:sz w:val="24"/>
          <w:szCs w:val="24"/>
        </w:rPr>
        <w:t>一</w:t>
      </w:r>
      <w:r w:rsidRPr="00FF07A8">
        <w:rPr>
          <w:rFonts w:ascii="方正小标宋_GBK" w:eastAsia="方正小标宋_GBK" w:hAnsi="方正小标宋_GBK" w:hint="eastAsia"/>
          <w:sz w:val="24"/>
          <w:szCs w:val="24"/>
        </w:rPr>
        <w:t>、违约责任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1、甲方责任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（1）未按合同规定的时间和要求提供原材料、设备、场地、资金、技术资料以及由甲方引起的其它原因影响了工程施工，除工程日期得以顺延外，还应偿付乙方因此造成停工、误工的实际损失。每停工或误工一天，甲方支付乙方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　　</w:t>
      </w:r>
      <w:proofErr w:type="gramStart"/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{赔偿金额} 元。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（2）由于甲方提供的材料、设备质量问题或规格差异及其它原因影响了施工质量，乙方向甲方提出，甲方仍</w:t>
      </w:r>
      <w:r w:rsidR="007E0EE0" w:rsidRPr="00FF07A8">
        <w:rPr>
          <w:rFonts w:ascii="方正书宋_GBK" w:eastAsia="方正书宋_GBK" w:hint="eastAsia"/>
          <w:sz w:val="22"/>
          <w:szCs w:val="22"/>
        </w:rPr>
        <w:t>坚持</w:t>
      </w:r>
      <w:r w:rsidRPr="00FF07A8">
        <w:rPr>
          <w:rFonts w:ascii="方正书宋_GBK" w:eastAsia="方正书宋_GBK" w:hint="eastAsia"/>
          <w:sz w:val="22"/>
          <w:szCs w:val="22"/>
        </w:rPr>
        <w:t>使用</w:t>
      </w:r>
      <w:r w:rsidR="007E0EE0" w:rsidRPr="00FF07A8">
        <w:rPr>
          <w:rFonts w:ascii="方正书宋_GBK" w:eastAsia="方正书宋_GBK" w:hint="eastAsia"/>
          <w:sz w:val="22"/>
          <w:szCs w:val="22"/>
        </w:rPr>
        <w:t>而</w:t>
      </w:r>
      <w:r w:rsidRPr="00FF07A8">
        <w:rPr>
          <w:rFonts w:ascii="方正书宋_GBK" w:eastAsia="方正书宋_GBK" w:hint="eastAsia"/>
          <w:sz w:val="22"/>
          <w:szCs w:val="22"/>
        </w:rPr>
        <w:t>造成工程质量问题，其返工费用由甲方承担，工期顺延。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（3）工程未经验收，</w:t>
      </w:r>
      <w:r w:rsidR="00B9417E" w:rsidRPr="00FF07A8">
        <w:rPr>
          <w:rFonts w:ascii="方正书宋_GBK" w:eastAsia="方正书宋_GBK" w:hint="eastAsia"/>
          <w:sz w:val="22"/>
          <w:szCs w:val="22"/>
        </w:rPr>
        <w:t>甲方</w:t>
      </w:r>
      <w:r w:rsidRPr="00FF07A8">
        <w:rPr>
          <w:rFonts w:ascii="方正书宋_GBK" w:eastAsia="方正书宋_GBK" w:hint="eastAsia"/>
          <w:sz w:val="22"/>
          <w:szCs w:val="22"/>
        </w:rPr>
        <w:t>提前使用，发现质量问题，</w:t>
      </w:r>
      <w:r w:rsidR="00B9417E" w:rsidRPr="00FF07A8">
        <w:rPr>
          <w:rFonts w:ascii="方正书宋_GBK" w:eastAsia="方正书宋_GBK" w:hint="eastAsia"/>
          <w:sz w:val="22"/>
          <w:szCs w:val="22"/>
        </w:rPr>
        <w:t>如无证据证明系乙方施工所致，</w:t>
      </w:r>
      <w:r w:rsidRPr="00FF07A8">
        <w:rPr>
          <w:rFonts w:ascii="方正书宋_GBK" w:eastAsia="方正书宋_GBK" w:hint="eastAsia"/>
          <w:sz w:val="22"/>
          <w:szCs w:val="22"/>
        </w:rPr>
        <w:t>甲方承担责任。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（4）甲方未按合同的约定付款，每逾期一天，按逾期未付款的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　　</w:t>
      </w:r>
      <w:r w:rsidRPr="00FF07A8">
        <w:rPr>
          <w:rFonts w:ascii="方正书宋_GBK" w:eastAsia="方正书宋_GBK" w:hint="eastAsia"/>
          <w:sz w:val="22"/>
          <w:szCs w:val="22"/>
        </w:rPr>
        <w:t>%支付违约金。乙方</w:t>
      </w:r>
      <w:r w:rsidRPr="00FF07A8">
        <w:rPr>
          <w:rFonts w:ascii="方正书宋_GBK" w:eastAsia="方正书宋_GBK" w:hint="eastAsia"/>
          <w:sz w:val="22"/>
          <w:szCs w:val="22"/>
        </w:rPr>
        <w:t>可向甲方发出催款通知，甲方在收到通知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{处</w:t>
      </w:r>
      <w:proofErr w:type="gramStart"/>
      <w:r w:rsidRPr="00FF07A8">
        <w:rPr>
          <w:rFonts w:ascii="方正书宋_GBK" w:eastAsia="方正书宋_GBK" w:hint="eastAsia"/>
          <w:sz w:val="22"/>
          <w:szCs w:val="22"/>
          <w:u w:val="single"/>
        </w:rPr>
        <w:t>理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天数}日后仍不付款的，乙方有权解除合同。</w:t>
      </w:r>
    </w:p>
    <w:p w:rsidR="004864E9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（5）甲方未办理任何手续，要求乙方拆改原有建筑结构及设备管线，或改变房间使用功能造成损失或事故的，甲方承担赔偿责任。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（6）违反本合同约定的其他条款给乙方造成损失的，甲方应赔偿损失。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2、乙方责任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（1）乙方原因造成工程质量不符合合同规定，甲方有权要求限期无偿修理或返工，所造成损失由乙方负责赔偿。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（2）由于乙方原因逾期竣工，每逾期一天，乙方应按甲方已累计付款的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　　</w:t>
      </w:r>
      <w:proofErr w:type="gramStart"/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{</w:t>
      </w:r>
      <w:r w:rsidR="00E110A5" w:rsidRPr="00FF07A8">
        <w:rPr>
          <w:rFonts w:ascii="方正书宋_GBK" w:eastAsia="方正书宋_GBK" w:hint="eastAsia"/>
          <w:sz w:val="22"/>
          <w:szCs w:val="22"/>
        </w:rPr>
        <w:t>违约金比例}</w:t>
      </w:r>
      <w:r w:rsidRPr="00FF07A8">
        <w:rPr>
          <w:rFonts w:ascii="方正书宋_GBK" w:eastAsia="方正书宋_GBK" w:hint="eastAsia"/>
          <w:sz w:val="22"/>
          <w:szCs w:val="22"/>
        </w:rPr>
        <w:t>%支付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违约金。</w:t>
      </w:r>
      <w:r w:rsidRPr="00FF07A8">
        <w:rPr>
          <w:rFonts w:ascii="方正书宋_GBK" w:eastAsia="方正书宋_GBK" w:hint="eastAsia"/>
          <w:sz w:val="22"/>
          <w:szCs w:val="22"/>
        </w:rPr>
        <w:t>逾期     {逾期天数}天以上，乙方应将甲方</w:t>
      </w:r>
      <w:r w:rsidR="00E110A5" w:rsidRPr="00FF07A8">
        <w:rPr>
          <w:rFonts w:ascii="方正书宋_GBK" w:eastAsia="方正书宋_GBK" w:hint="eastAsia"/>
          <w:sz w:val="22"/>
          <w:szCs w:val="22"/>
        </w:rPr>
        <w:t>支付的全部款项如数</w:t>
      </w:r>
      <w:r w:rsidRPr="00FF07A8">
        <w:rPr>
          <w:rFonts w:ascii="方正书宋_GBK" w:eastAsia="方正书宋_GBK" w:hint="eastAsia"/>
          <w:sz w:val="22"/>
          <w:szCs w:val="22"/>
        </w:rPr>
        <w:t>退还甲方，甲方有权解除合同。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（3）乙方应妥善保护甲方提供的设备、材料及现场陈设和其他物品，如有损坏，应予以赔偿。</w:t>
      </w:r>
    </w:p>
    <w:p w:rsidR="004864E9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（4）未经甲方同意，擅自拆改原有建筑结构或设备管线，由此发生的损失（包括罚款）由乙方负责。</w:t>
      </w:r>
      <w:r w:rsidR="004864E9" w:rsidRPr="00FF07A8">
        <w:rPr>
          <w:rFonts w:ascii="方正书宋_GBK" w:eastAsia="方正书宋_GBK" w:hint="eastAsia"/>
          <w:sz w:val="22"/>
          <w:szCs w:val="22"/>
        </w:rPr>
        <w:t>如甲方的要求违反国家相关规范及法律、法规而乙方未尽相关义务的</w:t>
      </w:r>
      <w:r w:rsidR="0041285E" w:rsidRPr="00FF07A8">
        <w:rPr>
          <w:rFonts w:ascii="方正书宋_GBK" w:eastAsia="方正书宋_GBK" w:hint="eastAsia"/>
          <w:sz w:val="22"/>
          <w:szCs w:val="22"/>
        </w:rPr>
        <w:t>，由</w:t>
      </w:r>
      <w:r w:rsidR="004864E9" w:rsidRPr="00FF07A8">
        <w:rPr>
          <w:rFonts w:ascii="方正书宋_GBK" w:eastAsia="方正书宋_GBK" w:hint="eastAsia"/>
          <w:sz w:val="22"/>
          <w:szCs w:val="22"/>
        </w:rPr>
        <w:t>乙方承担相应责任。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（5）乙方提供的材料、设备是假冒伪劣产品或不符合国家质量标准以及不符合双方约定的，应无条件更换为符合要求的材料和设备，由此产生的费用由乙方承担，给甲方造成损失的乙方应赔偿损失。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（6）甲方未办理任何手续，要求乙方拆改原有建筑结构及设备管线，乙方有权拒绝，如乙方不拒绝，造成损失或事故的乙方</w:t>
      </w:r>
      <w:r w:rsidR="00E725DD" w:rsidRPr="00FF07A8">
        <w:rPr>
          <w:rFonts w:ascii="方正书宋_GBK" w:eastAsia="方正书宋_GBK" w:hint="eastAsia"/>
          <w:sz w:val="22"/>
          <w:szCs w:val="22"/>
        </w:rPr>
        <w:t>应</w:t>
      </w:r>
      <w:r w:rsidRPr="00FF07A8">
        <w:rPr>
          <w:rFonts w:ascii="方正书宋_GBK" w:eastAsia="方正书宋_GBK" w:hint="eastAsia"/>
          <w:sz w:val="22"/>
          <w:szCs w:val="22"/>
        </w:rPr>
        <w:t>承担连带责任。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（7）由于乙方在施工过程中违反有关安全操作规程、消防条例，导致发生安全或火灾事故，乙方应承担责任并承担由此引发的一切经济损失。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（8）违反本合同约定的其他条款给甲方造成损失的，乙方应赔偿损失。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3、本合</w:t>
      </w:r>
      <w:r w:rsidR="004F2AD3" w:rsidRPr="00FF07A8">
        <w:rPr>
          <w:rFonts w:ascii="方正书宋_GBK" w:eastAsia="方正书宋_GBK" w:hint="eastAsia"/>
          <w:sz w:val="22"/>
          <w:szCs w:val="22"/>
        </w:rPr>
        <w:t>同生效后甲乙双方应严格履行合同所规定的各项条款。如需解除合同</w:t>
      </w:r>
      <w:r w:rsidRPr="00FF07A8">
        <w:rPr>
          <w:rFonts w:ascii="方正书宋_GBK" w:eastAsia="方正书宋_GBK" w:hint="eastAsia"/>
          <w:sz w:val="22"/>
          <w:szCs w:val="22"/>
        </w:rPr>
        <w:t>，开工前一方要解除合同，违约方将付给对方工程预算总造价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　</w:t>
      </w:r>
      <w:r w:rsidRPr="00FF07A8">
        <w:rPr>
          <w:rFonts w:ascii="方正书宋_GBK" w:eastAsia="方正书宋_GBK" w:hint="eastAsia"/>
          <w:sz w:val="22"/>
          <w:szCs w:val="22"/>
        </w:rPr>
        <w:t>%的违约金，开工后一方要解除合同，违约方将付给对方工程预算总造价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　</w:t>
      </w:r>
      <w:r w:rsidRPr="00FF07A8">
        <w:rPr>
          <w:rFonts w:ascii="方正书宋_GBK" w:eastAsia="方正书宋_GBK" w:hint="eastAsia"/>
          <w:sz w:val="22"/>
          <w:szCs w:val="22"/>
        </w:rPr>
        <w:t>%的违约金。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４、如一方要变更合同内容须双方协商一致并签订补充协议</w:t>
      </w:r>
    </w:p>
    <w:p w:rsidR="00DC00E4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十二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、争议或纠纷的处理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1、合同履行期间双方发生争议时，在不影响工程进度的前提下，双方可采取协商解决或请建设主管部门及有关部门进行调解。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2、双方协商或调解不成时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{仲裁委员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会}</w:t>
      </w:r>
      <w:r w:rsidRPr="00FF07A8">
        <w:rPr>
          <w:rFonts w:ascii="方正书宋_GBK" w:eastAsia="方正书宋_GBK" w:hint="eastAsia"/>
          <w:sz w:val="22"/>
          <w:szCs w:val="22"/>
        </w:rPr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依法向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{人民法院} 起诉。</w:t>
      </w:r>
      <w:r w:rsidRPr="00FF07A8">
        <w:rPr>
          <w:rFonts w:ascii="方正书宋_GBK" w:eastAsia="方正书宋_GBK" w:hint="eastAsia"/>
          <w:sz w:val="22"/>
          <w:szCs w:val="22"/>
        </w:rPr>
      </w:r>
    </w:p>
    <w:p w:rsidR="00DC00E4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十三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、附则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1、本合同正本一式二份，双方各执一份，副本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{份数} 份，有同</w:t>
      </w:r>
      <w:r w:rsidRPr="00FF07A8">
        <w:rPr>
          <w:rFonts w:ascii="方正书宋_GBK" w:eastAsia="方正书宋_GBK" w:hint="eastAsia"/>
          <w:sz w:val="22"/>
          <w:szCs w:val="22"/>
        </w:rPr>
        <w:t>等法律效力。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2、本合同甲乙双方签字、盖章后生效。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3、双方另有约定可签订补充协议。</w:t>
      </w:r>
    </w:p>
    <w:p w:rsidR="00DC00E4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十四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、其它约定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{内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容}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{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>}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3、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{内容}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 </w:t>
      </w:r>
    </w:p>
    <w:p w:rsidR="00DC00E4" w:rsidRPr="00FF07A8" w:rsidRDefault="00CB3F1F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十五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、合同附件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1、施工内容表</w:t>
      </w:r>
    </w:p>
    <w:p w:rsidR="00D67175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D67175" w:rsidRPr="00FF07A8">
        <w:rPr>
          <w:rFonts w:ascii="方正书宋_GBK" w:eastAsia="方正书宋_GBK" w:hint="eastAsia"/>
          <w:sz w:val="22"/>
          <w:szCs w:val="22"/>
        </w:rPr>
        <w:t>、工程预</w:t>
      </w:r>
      <w:r w:rsidRPr="00FF07A8">
        <w:rPr>
          <w:rFonts w:ascii="方正书宋_GBK" w:eastAsia="方正书宋_GBK" w:hint="eastAsia"/>
          <w:sz w:val="22"/>
          <w:szCs w:val="22"/>
        </w:rPr>
        <w:t>算</w:t>
      </w:r>
      <w:r w:rsidR="00151A6B" w:rsidRPr="00FF07A8">
        <w:rPr>
          <w:rFonts w:ascii="方正书宋_GBK" w:eastAsia="方正书宋_GBK" w:hint="eastAsia"/>
          <w:sz w:val="22"/>
          <w:szCs w:val="22"/>
        </w:rPr>
        <w:t>表</w:t>
      </w:r>
    </w:p>
    <w:p w:rsidR="00DC00E4" w:rsidRPr="00FF07A8" w:rsidRDefault="00D67175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3、报价单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4</w:t>
      </w:r>
      <w:r w:rsidR="00DC00E4" w:rsidRPr="00FF07A8">
        <w:rPr>
          <w:rFonts w:ascii="方正书宋_GBK" w:eastAsia="方正书宋_GBK" w:hint="eastAsia"/>
          <w:sz w:val="22"/>
          <w:szCs w:val="22"/>
        </w:rPr>
        <w:t>、甲方提供材料设备表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5</w:t>
      </w:r>
      <w:r w:rsidR="00DC00E4" w:rsidRPr="00FF07A8">
        <w:rPr>
          <w:rFonts w:ascii="方正书宋_GBK" w:eastAsia="方正书宋_GBK" w:hint="eastAsia"/>
          <w:sz w:val="22"/>
          <w:szCs w:val="22"/>
        </w:rPr>
        <w:t>、乙方提供材料设备表</w:t>
      </w:r>
    </w:p>
    <w:p w:rsidR="00280CCD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6</w:t>
      </w:r>
      <w:r w:rsidR="00280CCD" w:rsidRPr="00FF07A8">
        <w:rPr>
          <w:rFonts w:ascii="方正书宋_GBK" w:eastAsia="方正书宋_GBK" w:hint="eastAsia"/>
          <w:sz w:val="22"/>
          <w:szCs w:val="22"/>
        </w:rPr>
        <w:t>、甲方订货单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7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、工程变更单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8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、工程验收单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9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、工程结算单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10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、工程保修单</w:t>
      </w:r>
    </w:p>
    <w:p w:rsidR="00D67175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11</w:t>
      </w:r>
      <w:r w:rsidR="00D67175" w:rsidRPr="00FF07A8">
        <w:rPr>
          <w:rFonts w:ascii="方正书宋_GBK" w:eastAsia="方正书宋_GBK" w:hint="eastAsia"/>
          <w:sz w:val="22"/>
          <w:szCs w:val="22"/>
        </w:rPr>
        <w:t>、工程设计图</w:t>
      </w:r>
    </w:p>
    <w:p w:rsidR="00DC00E4" w:rsidRPr="00FF07A8" w:rsidRDefault="00280CCD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</w:t>
      </w:r>
      <w:r w:rsidR="00CC76C0" w:rsidRPr="00FF07A8">
        <w:rPr>
          <w:rFonts w:ascii="方正书宋_GBK" w:eastAsia="方正书宋_GBK" w:hint="eastAsia"/>
          <w:sz w:val="22"/>
          <w:szCs w:val="22"/>
        </w:rPr>
        <w:t>2</w:t>
      </w:r>
      <w:r w:rsidR="005D7E41" w:rsidRPr="00FF07A8">
        <w:rPr>
          <w:rFonts w:ascii="方正书宋_GBK" w:eastAsia="方正书宋_GBK" w:hint="eastAsia"/>
          <w:sz w:val="22"/>
          <w:szCs w:val="22"/>
        </w:rPr>
        <w:t>、隐蔽工程图</w:t>
      </w:r>
    </w:p>
    <w:p w:rsidR="007649C6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{甲方}：{乙方}：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代表人：{代表人姓名}           法定代表人：{法定代表人姓名}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家庭住址：{家庭住址}                         单位地址：{单位地址}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邮政编码：{邮政编码}</w:t>
      </w:r>
    </w:p>
    <w:p w:rsidR="007649C6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电话：{联系电话}  </w:t>
        <w:br/>
        <w:t>电话：{联系电话}</w:t>
      </w:r>
      <w:r w:rsidR="007649C6" w:rsidRPr="00FF07A8">
        <w:rPr>
          <w:rFonts w:ascii="方正书宋_GBK" w:eastAsia="方正书宋_GBK" w:hint="eastAsia"/>
          <w:sz w:val="22"/>
          <w:szCs w:val="22"/>
        </w:rPr>
      </w:r>
      <w:r w:rsidRPr="00FF07A8">
        <w:rPr>
          <w:rFonts w:ascii="方正书宋_GBK" w:eastAsia="方正书宋_GBK" w:hint="eastAsia"/>
          <w:sz w:val="22"/>
          <w:szCs w:val="22"/>
        </w:rPr>
      </w:r>
      <w:r w:rsidR="007649C6" w:rsidRPr="00FF07A8">
        <w:rPr>
          <w:rFonts w:ascii="方正书宋_GBK" w:eastAsia="方正书宋_GBK" w:hint="eastAsia"/>
          <w:sz w:val="22"/>
          <w:szCs w:val="22"/>
        </w:rPr>
      </w:r>
      <w:r w:rsidRPr="00FF07A8">
        <w:rPr>
          <w:rFonts w:ascii="方正书宋_GBK" w:eastAsia="方正书宋_GBK" w:hint="eastAsia"/>
          <w:sz w:val="22"/>
          <w:szCs w:val="22"/>
        </w:rPr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{年}{月}{日}                     {年}{月}{日}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附表一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ind w:firstLineChars="1800" w:firstLine="396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施工内容表</w:t>
      </w:r>
    </w:p>
    <w:p w:rsidR="00DC00E4" w:rsidRPr="00FF07A8" w:rsidRDefault="00DC00E4" w:rsidP="00FF07A8">
      <w:pPr>
        <w:pStyle w:val="1"/>
        <w:spacing w:line="420" w:lineRule="exact"/>
        <w:ind w:firstLineChars="1800" w:firstLine="3960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{甲方}：{乙方}：{年    月   日}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3"/>
      </w:tblGrid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一、地面部位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二、墙面部位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三、天棚部位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四、门窗部位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五、卫生间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六、厨房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9D2603" w:rsidRPr="00FF07A8" w:rsidRDefault="009D2603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lastRenderedPageBreak/>
              <w:t>七、电气、水管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八、家具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九、其它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附表二</w:t>
      </w:r>
    </w:p>
    <w:p w:rsidR="00A756FF" w:rsidRPr="00FF07A8" w:rsidRDefault="00A756FF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工程预算单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09"/>
        <w:gridCol w:w="1091"/>
        <w:gridCol w:w="1260"/>
        <w:gridCol w:w="1620"/>
        <w:gridCol w:w="1800"/>
        <w:gridCol w:w="1335"/>
      </w:tblGrid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项目</w:t>
            </w: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 xml:space="preserve">材料费 </w:t>
            </w: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人工费</w:t>
            </w: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金额（大写）</w:t>
            </w: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备注</w:t>
            </w: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rPr>
          <w:trHeight w:val="515"/>
        </w:trPr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lastRenderedPageBreak/>
              <w:t>管理费</w:t>
            </w:r>
          </w:p>
        </w:tc>
        <w:tc>
          <w:tcPr>
            <w:tcW w:w="7815" w:type="dxa"/>
            <w:gridSpan w:val="6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rPr>
          <w:trHeight w:val="533"/>
        </w:trPr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其它费用</w:t>
            </w:r>
          </w:p>
        </w:tc>
        <w:tc>
          <w:tcPr>
            <w:tcW w:w="7815" w:type="dxa"/>
            <w:gridSpan w:val="6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rPr>
          <w:trHeight w:val="735"/>
        </w:trPr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ind w:firstLineChars="100" w:firstLine="180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合计</w:t>
            </w:r>
          </w:p>
        </w:tc>
        <w:tc>
          <w:tcPr>
            <w:tcW w:w="7815" w:type="dxa"/>
            <w:gridSpan w:val="6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{甲方（签字盖章）}                  {乙方（签字盖章）}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{年}{月}{日}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9D2603" w:rsidRPr="00FF07A8" w:rsidRDefault="009D2603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2D4075" w:rsidRPr="00FF07A8">
        <w:rPr>
          <w:rFonts w:ascii="方正书宋_GBK" w:eastAsia="方正书宋_GBK" w:hint="eastAsia"/>
          <w:sz w:val="22"/>
          <w:szCs w:val="22"/>
        </w:rPr>
        <w:t>三</w:t>
      </w:r>
    </w:p>
    <w:p w:rsidR="00DC00E4" w:rsidRPr="00FF07A8" w:rsidRDefault="00623B37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报价单</w:t>
      </w:r>
    </w:p>
    <w:p w:rsidR="00623B37" w:rsidRPr="00FF07A8" w:rsidRDefault="00623B37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9D1891" w:rsidP="00FF07A8">
      <w:pPr>
        <w:pStyle w:val="1"/>
        <w:spacing w:line="420" w:lineRule="exact"/>
        <w:jc w:val="lef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</w:t>
      </w:r>
      <w:r w:rsidR="00623B37" w:rsidRPr="00FF07A8">
        <w:rPr>
          <w:rFonts w:ascii="方正书宋_GBK" w:eastAsia="方正书宋_GBK" w:hint="eastAsia"/>
          <w:sz w:val="22"/>
          <w:szCs w:val="22"/>
        </w:rPr>
        <w:t>对</w:t>
      </w:r>
      <w:r w:rsidR="00B71097" w:rsidRPr="00FF07A8">
        <w:rPr>
          <w:rFonts w:ascii="方正书宋_GBK" w:eastAsia="方正书宋_GBK" w:hint="eastAsia"/>
          <w:sz w:val="22"/>
          <w:szCs w:val="22"/>
        </w:rPr>
        <w:t>乙方</w:t>
      </w:r>
      <w:r w:rsidR="00623B37" w:rsidRPr="00FF07A8">
        <w:rPr>
          <w:rFonts w:ascii="方正书宋_GBK" w:eastAsia="方正书宋_GBK" w:hint="eastAsia"/>
          <w:sz w:val="22"/>
          <w:szCs w:val="22"/>
        </w:rPr>
        <w:t>报价单中</w:t>
      </w:r>
      <w:r w:rsidR="0081224E" w:rsidRPr="00FF07A8">
        <w:rPr>
          <w:rFonts w:ascii="方正书宋_GBK" w:eastAsia="方正书宋_GBK" w:hint="eastAsia"/>
          <w:sz w:val="22"/>
          <w:szCs w:val="22"/>
        </w:rPr>
        <w:t>“</w:t>
      </w:r>
      <w:r w:rsidR="00623B37" w:rsidRPr="00FF07A8">
        <w:rPr>
          <w:rFonts w:ascii="方正书宋_GBK" w:eastAsia="方正书宋_GBK" w:hint="eastAsia"/>
          <w:sz w:val="22"/>
          <w:szCs w:val="22"/>
        </w:rPr>
        <w:t>不包含</w:t>
      </w:r>
      <w:r w:rsidR="0081224E" w:rsidRPr="00FF07A8">
        <w:rPr>
          <w:rFonts w:ascii="方正书宋_GBK" w:eastAsia="方正书宋_GBK" w:hint="eastAsia"/>
          <w:sz w:val="22"/>
          <w:szCs w:val="22"/>
        </w:rPr>
        <w:t>”</w:t>
      </w:r>
      <w:r w:rsidR="00623B37" w:rsidRPr="00FF07A8">
        <w:rPr>
          <w:rFonts w:ascii="方正书宋_GBK" w:eastAsia="方正书宋_GBK" w:hint="eastAsia"/>
          <w:sz w:val="22"/>
          <w:szCs w:val="22"/>
        </w:rPr>
        <w:t>及</w:t>
      </w:r>
      <w:r w:rsidR="0081224E" w:rsidRPr="00FF07A8">
        <w:rPr>
          <w:rFonts w:ascii="方正书宋_GBK" w:eastAsia="方正书宋_GBK" w:hint="eastAsia"/>
          <w:sz w:val="22"/>
          <w:szCs w:val="22"/>
        </w:rPr>
        <w:t>“</w:t>
      </w:r>
      <w:r w:rsidR="00623B37" w:rsidRPr="00FF07A8">
        <w:rPr>
          <w:rFonts w:ascii="方正书宋_GBK" w:eastAsia="方正书宋_GBK" w:hint="eastAsia"/>
          <w:sz w:val="22"/>
          <w:szCs w:val="22"/>
        </w:rPr>
        <w:t>需另付费用</w:t>
      </w:r>
      <w:r w:rsidR="0081224E" w:rsidRPr="00FF07A8">
        <w:rPr>
          <w:rFonts w:ascii="方正书宋_GBK" w:eastAsia="方正书宋_GBK" w:hint="eastAsia"/>
          <w:sz w:val="22"/>
          <w:szCs w:val="22"/>
        </w:rPr>
        <w:t>”</w:t>
      </w:r>
      <w:r w:rsidR="00623B37" w:rsidRPr="00FF07A8">
        <w:rPr>
          <w:rFonts w:ascii="方正书宋_GBK" w:eastAsia="方正书宋_GBK" w:hint="eastAsia"/>
          <w:sz w:val="22"/>
          <w:szCs w:val="22"/>
        </w:rPr>
        <w:t>字样</w:t>
      </w:r>
      <w:r w:rsidR="0081224E" w:rsidRPr="00FF07A8">
        <w:rPr>
          <w:rFonts w:ascii="方正书宋_GBK" w:eastAsia="方正书宋_GBK" w:hint="eastAsia"/>
          <w:sz w:val="22"/>
          <w:szCs w:val="22"/>
        </w:rPr>
        <w:t>已</w:t>
      </w:r>
      <w:r w:rsidR="00623B37" w:rsidRPr="00FF07A8">
        <w:rPr>
          <w:rFonts w:ascii="方正书宋_GBK" w:eastAsia="方正书宋_GBK" w:hint="eastAsia"/>
          <w:sz w:val="22"/>
          <w:szCs w:val="22"/>
        </w:rPr>
        <w:t>充分注意</w:t>
      </w:r>
      <w:r w:rsidR="0081224E"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C64469" w:rsidRPr="00FF07A8" w:rsidRDefault="00C64469" w:rsidP="00FF07A8">
      <w:pPr>
        <w:pStyle w:val="1"/>
        <w:spacing w:line="420" w:lineRule="exact"/>
        <w:jc w:val="lef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</w:t>
      </w:r>
      <w:r w:rsidR="0081224E" w:rsidRPr="00FF07A8">
        <w:rPr>
          <w:rFonts w:ascii="方正书宋_GBK" w:eastAsia="方正书宋_GBK" w:hint="eastAsia"/>
          <w:sz w:val="22"/>
          <w:szCs w:val="22"/>
        </w:rPr>
        <w:t>签字</w:t>
      </w:r>
      <w:r w:rsidRPr="00FF07A8">
        <w:rPr>
          <w:rFonts w:ascii="方正书宋_GBK" w:eastAsia="方正书宋_GBK" w:hint="eastAsia"/>
          <w:sz w:val="22"/>
          <w:szCs w:val="22"/>
        </w:rPr>
        <w:t>：</w:t>
      </w:r>
      <w:r w:rsidR="0081224E" w:rsidRPr="00FF07A8">
        <w:rPr>
          <w:rFonts w:ascii="方正书宋_GBK" w:eastAsia="方正书宋_GBK" w:hint="eastAsia"/>
          <w:sz w:val="22"/>
          <w:szCs w:val="22"/>
        </w:rPr>
        <w:t xml:space="preserve">{甲方签字}   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="0081224E" w:rsidRPr="00FF07A8">
        <w:rPr>
          <w:rFonts w:ascii="方正书宋_GBK" w:eastAsia="方正书宋_GBK" w:hint="eastAsia"/>
          <w:sz w:val="22"/>
          <w:szCs w:val="22"/>
        </w:rPr>
        <w:t xml:space="preserve">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 乙方签字：{乙方签字}                            年   月   日</w:t>
      </w:r>
    </w:p>
    <w:p w:rsidR="009D1891" w:rsidRPr="00FF07A8" w:rsidRDefault="009D189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440"/>
        <w:gridCol w:w="3600"/>
        <w:gridCol w:w="1440"/>
        <w:gridCol w:w="1440"/>
      </w:tblGrid>
      <w:tr w:rsidR="00624981" w:rsidRPr="00FF07A8">
        <w:trPr>
          <w:trHeight w:val="527"/>
        </w:trPr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项目名称</w:t>
            </w: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工艺内容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人工费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材料费</w:t>
            </w:r>
          </w:p>
        </w:tc>
      </w:tr>
      <w:tr w:rsidR="00624981" w:rsidRPr="00FF07A8">
        <w:trPr>
          <w:trHeight w:val="1236"/>
        </w:trPr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rPr>
          <w:trHeight w:val="1146"/>
        </w:trPr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624981" w:rsidRPr="00FF07A8" w:rsidRDefault="0062498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A16136" w:rsidRPr="00FF07A8">
        <w:rPr>
          <w:rFonts w:ascii="方正书宋_GBK" w:eastAsia="方正书宋_GBK" w:hint="eastAsia"/>
          <w:sz w:val="22"/>
          <w:szCs w:val="22"/>
        </w:rPr>
        <w:t>四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甲方提供材料设备明细表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</w:t>
      </w:r>
      <w:r w:rsidR="00F27A87" w:rsidRPr="00FF07A8">
        <w:rPr>
          <w:rFonts w:ascii="方正书宋_GBK" w:eastAsia="方正书宋_GBK" w:hint="eastAsia"/>
          <w:sz w:val="22"/>
          <w:szCs w:val="22"/>
        </w:rPr>
        <w:t>方签</w:t>
      </w:r>
      <w:r w:rsidRPr="00FF07A8">
        <w:rPr>
          <w:rFonts w:ascii="方正书宋_GBK" w:eastAsia="方正书宋_GBK" w:hint="eastAsia"/>
          <w:sz w:val="22"/>
          <w:szCs w:val="22"/>
        </w:rPr>
        <w:t>字}                     {</w:t>
      </w:r>
      <w:r w:rsidR="00F27A87" w:rsidRPr="00FF07A8">
        <w:rPr>
          <w:rFonts w:ascii="方正书宋_GBK" w:eastAsia="方正书宋_GBK" w:hint="eastAsia"/>
          <w:sz w:val="22"/>
          <w:szCs w:val="22"/>
        </w:rPr>
        <w:t>乙方</w:t>
      </w:r>
      <w:r w:rsidRPr="00FF07A8">
        <w:rPr>
          <w:rFonts w:ascii="方正书宋_GBK" w:eastAsia="方正书宋_GBK" w:hint="eastAsia"/>
          <w:sz w:val="22"/>
          <w:szCs w:val="22"/>
        </w:rPr>
        <w:t>签字}                               {日期}</w:t>
      </w:r>
    </w:p>
    <w:tbl>
      <w:tblPr>
        <w:tblW w:w="53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028"/>
        <w:gridCol w:w="1232"/>
        <w:gridCol w:w="723"/>
        <w:gridCol w:w="719"/>
        <w:gridCol w:w="719"/>
        <w:gridCol w:w="1276"/>
        <w:gridCol w:w="1258"/>
        <w:gridCol w:w="930"/>
      </w:tblGrid>
      <w:tr w:rsidR="00DC00E4" w:rsidRPr="00FF07A8">
        <w:trPr>
          <w:trHeight w:val="567"/>
        </w:trPr>
        <w:tc>
          <w:tcPr>
            <w:tcW w:w="368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1057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材料或设备名称</w:t>
            </w:r>
          </w:p>
        </w:tc>
        <w:tc>
          <w:tcPr>
            <w:tcW w:w="642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规格型号</w:t>
            </w:r>
          </w:p>
        </w:tc>
        <w:tc>
          <w:tcPr>
            <w:tcW w:w="377" w:type="pct"/>
            <w:vAlign w:val="center"/>
          </w:tcPr>
          <w:p w:rsidR="00DC00E4" w:rsidRPr="00FF07A8" w:rsidRDefault="00CB3F1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品质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单价</w:t>
            </w:r>
          </w:p>
        </w:tc>
        <w:tc>
          <w:tcPr>
            <w:tcW w:w="66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供应时间</w:t>
            </w:r>
          </w:p>
        </w:tc>
        <w:tc>
          <w:tcPr>
            <w:tcW w:w="656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送达地点</w:t>
            </w:r>
          </w:p>
        </w:tc>
        <w:tc>
          <w:tcPr>
            <w:tcW w:w="48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 注</w:t>
            </w: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25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A16136" w:rsidRPr="00FF07A8">
        <w:rPr>
          <w:rFonts w:ascii="方正书宋_GBK" w:eastAsia="方正书宋_GBK" w:hint="eastAsia"/>
          <w:sz w:val="22"/>
          <w:szCs w:val="22"/>
        </w:rPr>
        <w:t>五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乙方提供材料设备明细表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</w:t>
      </w:r>
      <w:r w:rsidR="001A5000" w:rsidRPr="00FF07A8">
        <w:rPr>
          <w:rFonts w:ascii="方正书宋_GBK" w:eastAsia="方正书宋_GBK" w:hint="eastAsia"/>
          <w:sz w:val="22"/>
          <w:szCs w:val="22"/>
        </w:rPr>
        <w:t>方签</w:t>
      </w:r>
      <w:r w:rsidRPr="00FF07A8">
        <w:rPr>
          <w:rFonts w:ascii="方正书宋_GBK" w:eastAsia="方正书宋_GBK" w:hint="eastAsia"/>
          <w:sz w:val="22"/>
          <w:szCs w:val="22"/>
        </w:rPr>
        <w:t>字</w:t>
      </w:r>
      <w:r w:rsidR="001A5000" w:rsidRPr="00FF07A8">
        <w:rPr>
          <w:rFonts w:ascii="方正书宋_GBK" w:eastAsia="方正书宋_GBK" w:hint="eastAsia"/>
          <w:sz w:val="22"/>
          <w:szCs w:val="22"/>
        </w:rPr>
        <w:t xml:space="preserve">}          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{</w:t>
      </w:r>
      <w:r w:rsidR="001A5000" w:rsidRPr="00FF07A8">
        <w:rPr>
          <w:rFonts w:ascii="方正书宋_GBK" w:eastAsia="方正书宋_GBK" w:hint="eastAsia"/>
          <w:sz w:val="22"/>
          <w:szCs w:val="22"/>
        </w:rPr>
        <w:t>乙方</w:t>
      </w:r>
      <w:r w:rsidRPr="00FF07A8">
        <w:rPr>
          <w:rFonts w:ascii="方正书宋_GBK" w:eastAsia="方正书宋_GBK" w:hint="eastAsia"/>
          <w:sz w:val="22"/>
          <w:szCs w:val="22"/>
        </w:rPr>
        <w:t>签字}                               {日期}</w:t>
      </w:r>
    </w:p>
    <w:tbl>
      <w:tblPr>
        <w:tblW w:w="53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028"/>
        <w:gridCol w:w="1232"/>
        <w:gridCol w:w="723"/>
        <w:gridCol w:w="719"/>
        <w:gridCol w:w="719"/>
        <w:gridCol w:w="1276"/>
        <w:gridCol w:w="1258"/>
        <w:gridCol w:w="930"/>
      </w:tblGrid>
      <w:tr w:rsidR="00DC00E4" w:rsidRPr="00FF07A8">
        <w:trPr>
          <w:trHeight w:val="567"/>
        </w:trPr>
        <w:tc>
          <w:tcPr>
            <w:tcW w:w="368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1057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材料或设备名称</w:t>
            </w:r>
          </w:p>
        </w:tc>
        <w:tc>
          <w:tcPr>
            <w:tcW w:w="642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规格型号</w:t>
            </w:r>
          </w:p>
        </w:tc>
        <w:tc>
          <w:tcPr>
            <w:tcW w:w="377" w:type="pct"/>
            <w:vAlign w:val="center"/>
          </w:tcPr>
          <w:p w:rsidR="00DC00E4" w:rsidRPr="00FF07A8" w:rsidRDefault="00F03C9E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品质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单价</w:t>
            </w:r>
          </w:p>
        </w:tc>
        <w:tc>
          <w:tcPr>
            <w:tcW w:w="66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供应时间</w:t>
            </w:r>
          </w:p>
        </w:tc>
        <w:tc>
          <w:tcPr>
            <w:tcW w:w="656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送达地点</w:t>
            </w:r>
          </w:p>
        </w:tc>
        <w:tc>
          <w:tcPr>
            <w:tcW w:w="48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 注</w:t>
            </w: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附表六</w:t>
      </w: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甲方订货单</w:t>
      </w: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564BA5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（粘贴页）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F142E9" w:rsidRPr="00FF07A8">
        <w:rPr>
          <w:rFonts w:ascii="方正书宋_GBK" w:eastAsia="方正书宋_GBK" w:hint="eastAsia"/>
          <w:sz w:val="22"/>
          <w:szCs w:val="22"/>
        </w:rPr>
        <w:t>七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工程变更单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1439"/>
        <w:gridCol w:w="1442"/>
        <w:gridCol w:w="1260"/>
        <w:gridCol w:w="1260"/>
        <w:gridCol w:w="1266"/>
        <w:gridCol w:w="1507"/>
      </w:tblGrid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时间</w:t>
            </w:r>
          </w:p>
        </w:tc>
        <w:tc>
          <w:tcPr>
            <w:tcW w:w="799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变更内容</w:t>
            </w: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原设计</w:t>
            </w: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新设计</w:t>
            </w: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增减费用</w:t>
            </w: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双方签字</w:t>
            </w:r>
          </w:p>
        </w:tc>
        <w:tc>
          <w:tcPr>
            <w:tcW w:w="837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合计增减费用</w:t>
            </w: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 w:val="restar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5000" w:type="pct"/>
            <w:gridSpan w:val="7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详细说明：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注：若{变更内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容}过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多请另附说明</w:t>
      </w:r>
    </w:p>
    <w:p w:rsidR="00DC00E4" w:rsidRPr="00FF07A8" w:rsidRDefault="00FF07A8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>
        <w:rPr>
          <w:rFonts w:ascii="方正书宋_GBK" w:eastAsia="方正书宋_GBK" w:hint="eastAsia"/>
          <w:sz w:val="22"/>
          <w:szCs w:val="22"/>
        </w:rPr>
        <w:t>附</w:t>
      </w:r>
      <w:r w:rsidR="00A756FF" w:rsidRPr="00FF07A8">
        <w:rPr>
          <w:rFonts w:ascii="方正书宋_GBK" w:eastAsia="方正书宋_GBK" w:hint="eastAsia"/>
          <w:sz w:val="22"/>
          <w:szCs w:val="22"/>
        </w:rPr>
        <w:t>表八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工程验收单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"/>
        <w:gridCol w:w="2042"/>
        <w:gridCol w:w="3059"/>
        <w:gridCol w:w="2955"/>
      </w:tblGrid>
      <w:tr w:rsidR="00DC00E4" w:rsidRPr="00FF07A8">
        <w:trPr>
          <w:trHeight w:val="567"/>
        </w:trPr>
        <w:tc>
          <w:tcPr>
            <w:tcW w:w="526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日期</w:t>
            </w:r>
          </w:p>
        </w:tc>
        <w:tc>
          <w:tcPr>
            <w:tcW w:w="1134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验收项目名称</w:t>
            </w:r>
          </w:p>
        </w:tc>
        <w:tc>
          <w:tcPr>
            <w:tcW w:w="1699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验收结果</w:t>
            </w:r>
          </w:p>
        </w:tc>
        <w:tc>
          <w:tcPr>
            <w:tcW w:w="1641" w:type="pct"/>
            <w:vAlign w:val="center"/>
          </w:tcPr>
          <w:p w:rsidR="00DC00E4" w:rsidRPr="00FF07A8" w:rsidRDefault="001A5000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双方</w:t>
            </w:r>
            <w:r w:rsidR="00DC00E4" w:rsidRPr="00FF07A8">
              <w:rPr>
                <w:rFonts w:ascii="方正书宋_GBK" w:eastAsia="方正书宋_GBK" w:hint="eastAsia"/>
                <w:sz w:val="18"/>
                <w:szCs w:val="18"/>
              </w:rPr>
              <w:t>签字</w:t>
            </w: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285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150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225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315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120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1A5000" w:rsidRPr="00FF07A8">
        <w:trPr>
          <w:trHeight w:val="1134"/>
        </w:trPr>
        <w:tc>
          <w:tcPr>
            <w:tcW w:w="526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ind w:left="105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整体工程</w:t>
            </w:r>
          </w:p>
        </w:tc>
        <w:tc>
          <w:tcPr>
            <w:tcW w:w="1699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5000" w:type="pct"/>
            <w:gridSpan w:val="4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说明</w:t>
            </w: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附表</w:t>
      </w:r>
      <w:r w:rsidR="00A756FF" w:rsidRPr="00FF07A8">
        <w:rPr>
          <w:rFonts w:ascii="方正书宋_GBK" w:eastAsia="方正书宋_GBK" w:hint="eastAsia"/>
          <w:sz w:val="22"/>
          <w:szCs w:val="22"/>
        </w:rPr>
        <w:t>九</w:t>
      </w:r>
    </w:p>
    <w:p w:rsidR="00564BA5" w:rsidRPr="00FF07A8" w:rsidRDefault="00564BA5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工程结算单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340"/>
        <w:gridCol w:w="1620"/>
        <w:gridCol w:w="4215"/>
      </w:tblGrid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金额（大写）</w:t>
            </w: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备注</w:t>
            </w: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工程合同项目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变更增加项目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变更减少项目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工程结算总额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甲方已付金额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甲方结算应付金额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623B37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</w:t>
      </w:r>
      <w:r w:rsidR="00DC00E4" w:rsidRPr="00FF07A8">
        <w:rPr>
          <w:rFonts w:ascii="方正书宋_GBK" w:eastAsia="方正书宋_GBK" w:hint="eastAsia"/>
          <w:sz w:val="22"/>
          <w:szCs w:val="22"/>
        </w:rPr>
        <w:t xml:space="preserve">方（签字盖章）}     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 </w:t>
      </w:r>
      <w:r w:rsidR="00DC00E4" w:rsidRPr="00FF07A8">
        <w:rPr>
          <w:rFonts w:ascii="方正书宋_GBK" w:eastAsia="方正书宋_GBK" w:hint="eastAsia"/>
          <w:sz w:val="22"/>
          <w:szCs w:val="22"/>
        </w:rPr>
        <w:t>{乙方（签字盖章）}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{年}   {月}  {日}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A756FF" w:rsidRPr="00FF07A8">
        <w:rPr>
          <w:rFonts w:ascii="方正书宋_GBK" w:eastAsia="方正书宋_GBK" w:hint="eastAsia"/>
          <w:sz w:val="22"/>
          <w:szCs w:val="22"/>
        </w:rPr>
        <w:t>十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工程保修单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2836"/>
        <w:gridCol w:w="945"/>
        <w:gridCol w:w="315"/>
        <w:gridCol w:w="1392"/>
        <w:gridCol w:w="2253"/>
      </w:tblGrid>
      <w:tr w:rsidR="00DC00E4" w:rsidRPr="00FF07A8">
        <w:trPr>
          <w:trHeight w:val="567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公司名称</w:t>
            </w:r>
          </w:p>
        </w:tc>
        <w:tc>
          <w:tcPr>
            <w:tcW w:w="21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48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联系电话</w:t>
            </w:r>
          </w:p>
        </w:tc>
        <w:tc>
          <w:tcPr>
            <w:tcW w:w="125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567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用户姓名</w:t>
            </w:r>
          </w:p>
        </w:tc>
        <w:tc>
          <w:tcPr>
            <w:tcW w:w="21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48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联系电话</w:t>
            </w:r>
          </w:p>
        </w:tc>
        <w:tc>
          <w:tcPr>
            <w:tcW w:w="125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851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装修房屋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地    址</w:t>
            </w:r>
          </w:p>
        </w:tc>
        <w:tc>
          <w:tcPr>
            <w:tcW w:w="4299" w:type="pct"/>
            <w:gridSpan w:val="5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851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施工单位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负 责 人</w:t>
            </w:r>
          </w:p>
        </w:tc>
        <w:tc>
          <w:tcPr>
            <w:tcW w:w="15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施    工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负 责 人</w:t>
            </w:r>
          </w:p>
        </w:tc>
        <w:tc>
          <w:tcPr>
            <w:tcW w:w="2024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851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进场施工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日    期</w:t>
            </w:r>
          </w:p>
        </w:tc>
        <w:tc>
          <w:tcPr>
            <w:tcW w:w="15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竣工验收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日    期</w:t>
            </w:r>
          </w:p>
        </w:tc>
        <w:tc>
          <w:tcPr>
            <w:tcW w:w="2024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567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保修期限</w:t>
            </w:r>
          </w:p>
        </w:tc>
        <w:tc>
          <w:tcPr>
            <w:tcW w:w="4299" w:type="pct"/>
            <w:gridSpan w:val="5"/>
            <w:vAlign w:val="center"/>
          </w:tcPr>
          <w:p w:rsidR="00DC00E4" w:rsidRPr="00FF07A8" w:rsidRDefault="001659C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详见合同</w:t>
            </w:r>
            <w:r w:rsidR="00C45559" w:rsidRPr="00FF07A8">
              <w:rPr>
                <w:rFonts w:ascii="方正书宋_GBK" w:eastAsia="方正书宋_GBK" w:hint="eastAsia"/>
                <w:sz w:val="18"/>
                <w:szCs w:val="18"/>
              </w:rPr>
              <w:t>第十条</w:t>
            </w: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{甲方代表（签字盖章）}                          {乙方代表（签字盖章）}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ind w:firstLineChars="3400" w:firstLine="748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{年}{月}{日}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注：{注释内容}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①</w:t>
      </w:r>
      <w:r w:rsidR="00E17393" w:rsidRPr="00FF07A8">
        <w:rPr>
          <w:rFonts w:ascii="方正书宋_GBK" w:eastAsia="方正书宋_GBK" w:hint="eastAsia"/>
          <w:sz w:val="22"/>
          <w:szCs w:val="22"/>
        </w:rPr>
        <w:t>保修期</w:t>
      </w:r>
      <w:r w:rsidRPr="00FF07A8">
        <w:rPr>
          <w:rFonts w:ascii="方正书宋_GBK" w:eastAsia="方正书宋_GBK" w:hint="eastAsia"/>
          <w:sz w:val="22"/>
          <w:szCs w:val="22"/>
        </w:rPr>
        <w:t>从竣工验收之日计算。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②保修期内由于乙方施工不当造成质量问题，乙方无条件地进行维修。</w:t>
      </w:r>
    </w:p>
    <w:p w:rsidR="00DC00E4" w:rsidRPr="00FF07A8" w:rsidRDefault="005645F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③保修期内如</w:t>
      </w:r>
      <w:r w:rsidR="00DC00E4" w:rsidRPr="00FF07A8">
        <w:rPr>
          <w:rFonts w:ascii="方正书宋_GBK" w:eastAsia="方正书宋_GBK" w:hint="eastAsia"/>
          <w:sz w:val="22"/>
          <w:szCs w:val="22"/>
        </w:rPr>
        <w:t>甲方使用不当造成装饰面损坏，或不能正常使用，乙方</w:t>
      </w:r>
      <w:r w:rsidRPr="00FF07A8">
        <w:rPr>
          <w:rFonts w:ascii="方正书宋_GBK" w:eastAsia="方正书宋_GBK" w:hint="eastAsia"/>
          <w:sz w:val="22"/>
          <w:szCs w:val="22"/>
        </w:rPr>
        <w:t>可</w:t>
      </w:r>
      <w:r w:rsidR="00DC00E4" w:rsidRPr="00FF07A8">
        <w:rPr>
          <w:rFonts w:ascii="方正书宋_GBK" w:eastAsia="方正书宋_GBK" w:hint="eastAsia"/>
          <w:sz w:val="22"/>
          <w:szCs w:val="22"/>
        </w:rPr>
        <w:t>酌情收费。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④本保修单在甲方签字、乙方签章后生效。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监督电话：{监督电话}</w:t>
      </w:r>
    </w:p>
    <w:p w:rsidR="00A52FD1" w:rsidRPr="00FF07A8" w:rsidRDefault="00A52FD1" w:rsidP="00FF07A8">
      <w:pPr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附表十一</w:t>
      </w: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工程设计图</w:t>
      </w: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（粘贴</w:t>
      </w:r>
      <w:r w:rsidR="00E17393" w:rsidRPr="00FF07A8">
        <w:rPr>
          <w:rFonts w:ascii="方正书宋_GBK" w:eastAsia="方正书宋_GBK" w:hint="eastAsia"/>
          <w:sz w:val="22"/>
          <w:szCs w:val="22"/>
        </w:rPr>
        <w:t>页</w:t>
      </w:r>
      <w:r w:rsidRPr="00FF07A8">
        <w:rPr>
          <w:rFonts w:ascii="方正书宋_GBK" w:eastAsia="方正书宋_GBK" w:hint="eastAsia"/>
          <w:sz w:val="22"/>
          <w:szCs w:val="22"/>
        </w:rPr>
        <w:t>）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附表十二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隐蔽工程图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（粘贴页）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862523" w:rsidRDefault="00E17393" w:rsidP="00E17393">
      <w:pPr>
        <w:jc w:val="center"/>
        <w:rPr>
          <w:rFonts w:hint="eastAsia"/>
        </w:rPr>
      </w:pPr>
    </w:p>
    <w:sectPr w:rsidR="00E17393" w:rsidRPr="00862523" w:rsidSect="00DC00E4">
      <w:footerReference w:type="even" r:id="rId8"/>
      <w:footerReference w:type="default" r:id="rId9"/>
      <w:pgSz w:w="11906" w:h="16838" w:code="9"/>
      <w:pgMar w:top="1701" w:right="1418" w:bottom="1418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BEF" w:rsidRDefault="00D94BEF">
      <w:r>
        <w:separator/>
      </w:r>
    </w:p>
  </w:endnote>
  <w:endnote w:type="continuationSeparator" w:id="0">
    <w:p w:rsidR="00D94BEF" w:rsidRDefault="00D9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楷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书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59" w:rsidRDefault="00035859" w:rsidP="00CE79B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5859" w:rsidRDefault="00035859" w:rsidP="00CE79B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59" w:rsidRDefault="00035859" w:rsidP="00CE79B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07A8">
      <w:rPr>
        <w:rStyle w:val="a6"/>
        <w:noProof/>
      </w:rPr>
      <w:t>1</w:t>
    </w:r>
    <w:r>
      <w:rPr>
        <w:rStyle w:val="a6"/>
      </w:rPr>
      <w:fldChar w:fldCharType="end"/>
    </w:r>
  </w:p>
  <w:p w:rsidR="00035859" w:rsidRDefault="00035859" w:rsidP="00CE79B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BEF" w:rsidRDefault="00D94BEF">
      <w:r>
        <w:separator/>
      </w:r>
    </w:p>
  </w:footnote>
  <w:footnote w:type="continuationSeparator" w:id="0">
    <w:p w:rsidR="00D94BEF" w:rsidRDefault="00D9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38BB"/>
    <w:multiLevelType w:val="hybridMultilevel"/>
    <w:tmpl w:val="58866F80"/>
    <w:lvl w:ilvl="0" w:tplc="7AC2E510">
      <w:start w:val="1"/>
      <w:numFmt w:val="japaneseCounting"/>
      <w:lvlText w:val="%1、"/>
      <w:lvlJc w:val="left"/>
      <w:pPr>
        <w:tabs>
          <w:tab w:val="num" w:pos="1290"/>
        </w:tabs>
        <w:ind w:left="129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A8"/>
    <w:rsid w:val="000224A8"/>
    <w:rsid w:val="00035859"/>
    <w:rsid w:val="00054C9E"/>
    <w:rsid w:val="00072B9F"/>
    <w:rsid w:val="00076518"/>
    <w:rsid w:val="000B44BC"/>
    <w:rsid w:val="00105C78"/>
    <w:rsid w:val="00151A6B"/>
    <w:rsid w:val="00154015"/>
    <w:rsid w:val="001659CD"/>
    <w:rsid w:val="0017240B"/>
    <w:rsid w:val="001818DF"/>
    <w:rsid w:val="001A5000"/>
    <w:rsid w:val="001A729B"/>
    <w:rsid w:val="001D1C5C"/>
    <w:rsid w:val="001D3D6E"/>
    <w:rsid w:val="0022390E"/>
    <w:rsid w:val="002368F1"/>
    <w:rsid w:val="00265104"/>
    <w:rsid w:val="00280CCD"/>
    <w:rsid w:val="00285AA6"/>
    <w:rsid w:val="00293B3B"/>
    <w:rsid w:val="002D4075"/>
    <w:rsid w:val="002F0D01"/>
    <w:rsid w:val="003079D2"/>
    <w:rsid w:val="003117D3"/>
    <w:rsid w:val="00320F3C"/>
    <w:rsid w:val="00322476"/>
    <w:rsid w:val="00331D2D"/>
    <w:rsid w:val="003405B5"/>
    <w:rsid w:val="00395479"/>
    <w:rsid w:val="003A2037"/>
    <w:rsid w:val="003F5E85"/>
    <w:rsid w:val="00410A15"/>
    <w:rsid w:val="0041285E"/>
    <w:rsid w:val="004139B3"/>
    <w:rsid w:val="00415F19"/>
    <w:rsid w:val="00441F1E"/>
    <w:rsid w:val="0048184C"/>
    <w:rsid w:val="004864E9"/>
    <w:rsid w:val="004959DF"/>
    <w:rsid w:val="004B4B3D"/>
    <w:rsid w:val="004E63E2"/>
    <w:rsid w:val="004F2AD3"/>
    <w:rsid w:val="005103AC"/>
    <w:rsid w:val="00515EDD"/>
    <w:rsid w:val="00526EDB"/>
    <w:rsid w:val="00535DA9"/>
    <w:rsid w:val="00553E68"/>
    <w:rsid w:val="005645F4"/>
    <w:rsid w:val="00564BA5"/>
    <w:rsid w:val="00581F40"/>
    <w:rsid w:val="0058302D"/>
    <w:rsid w:val="00586AE3"/>
    <w:rsid w:val="005940F8"/>
    <w:rsid w:val="0059659F"/>
    <w:rsid w:val="005A023E"/>
    <w:rsid w:val="005B359B"/>
    <w:rsid w:val="005D3B74"/>
    <w:rsid w:val="005D7E41"/>
    <w:rsid w:val="006038CC"/>
    <w:rsid w:val="00623B37"/>
    <w:rsid w:val="00624981"/>
    <w:rsid w:val="00672A50"/>
    <w:rsid w:val="00684505"/>
    <w:rsid w:val="006A41B7"/>
    <w:rsid w:val="006C2D65"/>
    <w:rsid w:val="0071173F"/>
    <w:rsid w:val="007524D8"/>
    <w:rsid w:val="0075436A"/>
    <w:rsid w:val="007649C6"/>
    <w:rsid w:val="00770C31"/>
    <w:rsid w:val="007904BF"/>
    <w:rsid w:val="0079065E"/>
    <w:rsid w:val="00795EFE"/>
    <w:rsid w:val="007E0EE0"/>
    <w:rsid w:val="007E3EE7"/>
    <w:rsid w:val="007F0DC1"/>
    <w:rsid w:val="0081224E"/>
    <w:rsid w:val="0081264D"/>
    <w:rsid w:val="00862523"/>
    <w:rsid w:val="00870DB1"/>
    <w:rsid w:val="008E6666"/>
    <w:rsid w:val="008F698E"/>
    <w:rsid w:val="009160E9"/>
    <w:rsid w:val="00927DE3"/>
    <w:rsid w:val="00945A13"/>
    <w:rsid w:val="00964611"/>
    <w:rsid w:val="00987CD3"/>
    <w:rsid w:val="0099312A"/>
    <w:rsid w:val="009C3A45"/>
    <w:rsid w:val="009D1891"/>
    <w:rsid w:val="009D2603"/>
    <w:rsid w:val="00A0536D"/>
    <w:rsid w:val="00A16136"/>
    <w:rsid w:val="00A52FD1"/>
    <w:rsid w:val="00A756FF"/>
    <w:rsid w:val="00AA464D"/>
    <w:rsid w:val="00B71097"/>
    <w:rsid w:val="00B85899"/>
    <w:rsid w:val="00B9417E"/>
    <w:rsid w:val="00BA350F"/>
    <w:rsid w:val="00BD142B"/>
    <w:rsid w:val="00C01634"/>
    <w:rsid w:val="00C056B4"/>
    <w:rsid w:val="00C23A72"/>
    <w:rsid w:val="00C2646F"/>
    <w:rsid w:val="00C3017C"/>
    <w:rsid w:val="00C35335"/>
    <w:rsid w:val="00C45559"/>
    <w:rsid w:val="00C64469"/>
    <w:rsid w:val="00C80E6F"/>
    <w:rsid w:val="00CB3F1F"/>
    <w:rsid w:val="00CC3EE9"/>
    <w:rsid w:val="00CC7639"/>
    <w:rsid w:val="00CC76C0"/>
    <w:rsid w:val="00CE79B5"/>
    <w:rsid w:val="00CF638E"/>
    <w:rsid w:val="00D03C8E"/>
    <w:rsid w:val="00D67175"/>
    <w:rsid w:val="00D757F8"/>
    <w:rsid w:val="00D85982"/>
    <w:rsid w:val="00D94BEF"/>
    <w:rsid w:val="00DB38A4"/>
    <w:rsid w:val="00DC00E4"/>
    <w:rsid w:val="00DD558D"/>
    <w:rsid w:val="00E110A5"/>
    <w:rsid w:val="00E17393"/>
    <w:rsid w:val="00E33FB9"/>
    <w:rsid w:val="00E725DD"/>
    <w:rsid w:val="00EC11FB"/>
    <w:rsid w:val="00EF165D"/>
    <w:rsid w:val="00EF6003"/>
    <w:rsid w:val="00F03C9E"/>
    <w:rsid w:val="00F13403"/>
    <w:rsid w:val="00F142E9"/>
    <w:rsid w:val="00F27A87"/>
    <w:rsid w:val="00FB4099"/>
    <w:rsid w:val="00FD2956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C0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C00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rsid w:val="00DC00E4"/>
    <w:rPr>
      <w:rFonts w:eastAsia="仿宋_GB2312"/>
      <w:szCs w:val="21"/>
    </w:rPr>
  </w:style>
  <w:style w:type="paragraph" w:styleId="a5">
    <w:name w:val="footer"/>
    <w:basedOn w:val="a"/>
    <w:rsid w:val="00CE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CE79B5"/>
  </w:style>
  <w:style w:type="paragraph" w:styleId="a7">
    <w:name w:val="Document Map"/>
    <w:basedOn w:val="a"/>
    <w:link w:val="Char"/>
    <w:rsid w:val="004959D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4959D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C0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C00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rsid w:val="00DC00E4"/>
    <w:rPr>
      <w:rFonts w:eastAsia="仿宋_GB2312"/>
      <w:szCs w:val="21"/>
    </w:rPr>
  </w:style>
  <w:style w:type="paragraph" w:styleId="a5">
    <w:name w:val="footer"/>
    <w:basedOn w:val="a"/>
    <w:rsid w:val="00CE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CE79B5"/>
  </w:style>
  <w:style w:type="paragraph" w:styleId="a7">
    <w:name w:val="Document Map"/>
    <w:basedOn w:val="a"/>
    <w:link w:val="Char"/>
    <w:rsid w:val="004959D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4959DF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ER\Desktop\&#27743;&#33487;&#30465;&#31034;&#33539;&#25991;&#26412;word&#65288;&#25253;&#24635;&#23616;&#65289;\&#27743;&#33487;&#30465;&#20303;&#23429;&#35013;&#39280;&#35013;&#20462;&#24037;&#31243;&#26045;&#24037;&#21512;&#21516;&#31034;&#33539;&#25991;&#2641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江苏省住宅装饰装修工程施工合同示范文本</Template>
  <TotalTime>13</TotalTime>
  <Pages>20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JSF—2008—0201</dc:title>
  <dc:creator>冯昆凤</dc:creator>
  <cp:lastModifiedBy>冯昆凤</cp:lastModifiedBy>
  <cp:revision>1</cp:revision>
  <cp:lastPrinted>2022-02-18T12:39:00Z</cp:lastPrinted>
  <dcterms:created xsi:type="dcterms:W3CDTF">2022-02-18T12:29:00Z</dcterms:created>
  <dcterms:modified xsi:type="dcterms:W3CDTF">2022-02-18T12:42:00Z</dcterms:modified>
</cp:coreProperties>
</file>